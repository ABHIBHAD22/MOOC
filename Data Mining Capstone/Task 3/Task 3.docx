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688" w:rsidRDefault="00145AB2">
      <w:pPr>
        <w:pStyle w:val="Title"/>
      </w:pPr>
      <w:r>
        <w:t>T</w:t>
      </w:r>
      <w:r w:rsidR="001317CD">
        <w:t>ask 3</w:t>
      </w:r>
      <w:r w:rsidRPr="00145AB2">
        <w:t xml:space="preserve">: </w:t>
      </w:r>
      <w:r w:rsidR="001317CD">
        <w:t>Dish Recognition</w:t>
      </w:r>
    </w:p>
    <w:p w:rsidR="00516688" w:rsidRDefault="001317CD">
      <w:pPr>
        <w:pStyle w:val="Heading1"/>
      </w:pPr>
      <w:r>
        <w:t>Task 3</w:t>
      </w:r>
      <w:r w:rsidR="00145AB2">
        <w:t>.1</w:t>
      </w:r>
      <w:r w:rsidR="00171EDC">
        <w:t xml:space="preserve"> Manual Tagging</w:t>
      </w:r>
    </w:p>
    <w:p w:rsidR="00D9642B" w:rsidRDefault="00D9642B" w:rsidP="00D9642B">
      <w:pPr>
        <w:pStyle w:val="Heading2"/>
      </w:pPr>
      <w:r>
        <w:t>Dataset Selected</w:t>
      </w:r>
    </w:p>
    <w:p w:rsidR="00D9642B" w:rsidRPr="00D9642B" w:rsidRDefault="00D9642B" w:rsidP="00D9642B">
      <w:r>
        <w:t>Chinese cuisine</w:t>
      </w:r>
    </w:p>
    <w:p w:rsidR="00D9642B" w:rsidRDefault="00D9642B" w:rsidP="00D9642B"/>
    <w:p w:rsidR="00740C5D" w:rsidRDefault="00740C5D" w:rsidP="00740C5D">
      <w:pPr>
        <w:pStyle w:val="Heading2"/>
      </w:pPr>
      <w:r>
        <w:t>Where</w:t>
      </w:r>
    </w:p>
    <w:p w:rsidR="00740C5D" w:rsidRDefault="00740C5D" w:rsidP="00740C5D">
      <w:r>
        <w:t>You can find the manually tagged dish names at</w:t>
      </w:r>
      <w:r w:rsidR="00AC3F0C">
        <w:t>:</w:t>
      </w:r>
      <w:r>
        <w:t xml:space="preserve"> </w:t>
      </w:r>
    </w:p>
    <w:p w:rsidR="00740C5D" w:rsidRDefault="00A238FE" w:rsidP="00740C5D">
      <w:hyperlink r:id="rId9" w:history="1">
        <w:r w:rsidR="00740C5D" w:rsidRPr="00B34A6F">
          <w:rPr>
            <w:rStyle w:val="Hyperlink"/>
          </w:rPr>
          <w:t>https://github.com/pauldeng/MOOC/blob/master/Data%20Mining%20Capstone/Task%203/Task%203.1/Chinese.label</w:t>
        </w:r>
      </w:hyperlink>
      <w:r w:rsidR="00740C5D">
        <w:t xml:space="preserve"> </w:t>
      </w:r>
    </w:p>
    <w:p w:rsidR="00740C5D" w:rsidRPr="00740C5D" w:rsidRDefault="00740C5D" w:rsidP="00740C5D"/>
    <w:p w:rsidR="007F70CE" w:rsidRDefault="00740C5D" w:rsidP="007F70CE">
      <w:pPr>
        <w:pStyle w:val="Heading2"/>
      </w:pPr>
      <w:r>
        <w:t>How</w:t>
      </w:r>
    </w:p>
    <w:p w:rsidR="00C96CD3" w:rsidRPr="00FC14B4" w:rsidRDefault="00FC14B4" w:rsidP="00FC14B4">
      <w:pPr>
        <w:pStyle w:val="ListParagraph"/>
        <w:numPr>
          <w:ilvl w:val="0"/>
          <w:numId w:val="10"/>
        </w:numPr>
      </w:pPr>
      <w:r w:rsidRPr="00FC14B4">
        <w:t>Remove a false positive non-dish name phrase</w:t>
      </w:r>
    </w:p>
    <w:p w:rsidR="00FC14B4" w:rsidRDefault="00FC14B4" w:rsidP="00FC14B4">
      <w:pPr>
        <w:pStyle w:val="ListParagraph"/>
        <w:numPr>
          <w:ilvl w:val="0"/>
          <w:numId w:val="10"/>
        </w:numPr>
      </w:pPr>
      <w:r w:rsidRPr="00FC14B4">
        <w:t>Change a false negative dish name phrase to a positive label</w:t>
      </w:r>
    </w:p>
    <w:p w:rsidR="00FB5668" w:rsidRDefault="00FC14B4" w:rsidP="00FB66C6">
      <w:pPr>
        <w:pStyle w:val="ListParagraph"/>
        <w:numPr>
          <w:ilvl w:val="0"/>
          <w:numId w:val="10"/>
        </w:numPr>
      </w:pPr>
      <w:r>
        <w:t>Add dish names extracted from Wikipedia</w:t>
      </w:r>
      <w:r w:rsidR="00FB5668">
        <w:br w:type="page"/>
      </w:r>
    </w:p>
    <w:p w:rsidR="00145AB2" w:rsidRDefault="00171EDC" w:rsidP="00145AB2">
      <w:pPr>
        <w:pStyle w:val="Heading1"/>
      </w:pPr>
      <w:r>
        <w:lastRenderedPageBreak/>
        <w:t>Task 3.2 Mining Additional Dish Names</w:t>
      </w:r>
    </w:p>
    <w:p w:rsidR="004F2BDF" w:rsidRDefault="004F2BDF" w:rsidP="004F2BDF">
      <w:pPr>
        <w:pStyle w:val="Heading2"/>
      </w:pPr>
      <w:r>
        <w:t>Summary</w:t>
      </w:r>
    </w:p>
    <w:p w:rsidR="004F2BDF" w:rsidRPr="004F2BDF" w:rsidRDefault="00E60704" w:rsidP="004F2BDF">
      <w:r>
        <w:rPr>
          <w:noProof/>
          <w:lang w:val="en-AU" w:eastAsia="zh-CN"/>
        </w:rPr>
        <w:drawing>
          <wp:inline distT="0" distB="0" distL="0" distR="0" wp14:anchorId="41D7186D" wp14:editId="017A2BBE">
            <wp:extent cx="5943600" cy="3251835"/>
            <wp:effectExtent l="0" t="0" r="0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F2BDF" w:rsidRPr="004F2BDF" w:rsidRDefault="004F2BDF" w:rsidP="004F2BDF"/>
    <w:p w:rsidR="00171EDC" w:rsidRDefault="00D42A3A" w:rsidP="00D42A3A">
      <w:pPr>
        <w:pStyle w:val="Heading2"/>
      </w:pPr>
      <w:r>
        <w:t>Mining Details</w:t>
      </w:r>
    </w:p>
    <w:p w:rsidR="00171EDC" w:rsidRDefault="00362074" w:rsidP="00D42A3A">
      <w:pPr>
        <w:pStyle w:val="Heading3"/>
      </w:pPr>
      <w:r>
        <w:t>Manually Tagged</w:t>
      </w:r>
    </w:p>
    <w:p w:rsidR="00362074" w:rsidRDefault="00362074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013B88" w:rsidRDefault="00362074" w:rsidP="00362074">
      <w:pPr>
        <w:rPr>
          <w:lang w:val="en-AU"/>
        </w:rPr>
      </w:pPr>
      <w:r>
        <w:rPr>
          <w:lang w:val="en-AU"/>
        </w:rPr>
        <w:t>Chinese.label</w:t>
      </w:r>
      <w:r w:rsidR="00FF33A8">
        <w:rPr>
          <w:lang w:val="en-AU"/>
        </w:rPr>
        <w:t xml:space="preserve">: manually tagged Chinese cuisine </w:t>
      </w:r>
      <w:r>
        <w:rPr>
          <w:lang w:val="en-AU"/>
        </w:rPr>
        <w:t>from Task 3.1</w:t>
      </w:r>
    </w:p>
    <w:p w:rsidR="00362074" w:rsidRDefault="00362074" w:rsidP="00362074">
      <w:pPr>
        <w:rPr>
          <w:lang w:val="en-AU"/>
        </w:rPr>
      </w:pPr>
    </w:p>
    <w:p w:rsidR="00362074" w:rsidRDefault="00362074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362074" w:rsidRDefault="00D70566" w:rsidP="00362074">
      <w:pPr>
        <w:rPr>
          <w:lang w:val="en-AU"/>
        </w:rPr>
      </w:pPr>
      <w:r>
        <w:rPr>
          <w:lang w:val="en-AU"/>
        </w:rPr>
        <w:t xml:space="preserve">By submitting the file to the auto grader, I got </w:t>
      </w:r>
      <w:r w:rsidR="00362074">
        <w:rPr>
          <w:lang w:val="en-AU"/>
        </w:rPr>
        <w:t>5/10</w:t>
      </w:r>
      <w:r w:rsidR="008A3D24">
        <w:rPr>
          <w:lang w:val="en-AU"/>
        </w:rPr>
        <w:t>.</w:t>
      </w:r>
    </w:p>
    <w:p w:rsidR="001D7E42" w:rsidRDefault="001D7E42" w:rsidP="00362074">
      <w:r w:rsidRPr="001D7E42">
        <w:t>You should experiment with TopMine and Segphrase tools.</w:t>
      </w:r>
    </w:p>
    <w:p w:rsidR="00171EDC" w:rsidRDefault="00171EDC" w:rsidP="00171EDC"/>
    <w:p w:rsidR="000756AF" w:rsidRDefault="000756AF" w:rsidP="00D42A3A">
      <w:pPr>
        <w:pStyle w:val="Heading3"/>
        <w:rPr>
          <w:lang w:val="en-AU"/>
        </w:rPr>
      </w:pPr>
      <w:r>
        <w:rPr>
          <w:lang w:val="en-AU"/>
        </w:rPr>
        <w:t>Mutual Information</w:t>
      </w:r>
    </w:p>
    <w:p w:rsidR="000756AF" w:rsidRDefault="000756AF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0756AF" w:rsidRDefault="000756AF" w:rsidP="000756AF">
      <w:pPr>
        <w:rPr>
          <w:lang w:val="en-AU"/>
        </w:rPr>
      </w:pPr>
      <w:r>
        <w:rPr>
          <w:lang w:val="en-AU"/>
        </w:rPr>
        <w:t>Categories/Chinese.txt</w:t>
      </w:r>
    </w:p>
    <w:p w:rsidR="000756AF" w:rsidRDefault="000756AF" w:rsidP="000756AF">
      <w:pPr>
        <w:rPr>
          <w:lang w:val="en-AU"/>
        </w:rPr>
      </w:pPr>
    </w:p>
    <w:p w:rsidR="000756AF" w:rsidRDefault="000756AF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 xml:space="preserve">Execute </w:t>
      </w:r>
      <w:r w:rsidRPr="00013B88">
        <w:rPr>
          <w:lang w:val="en-AU"/>
        </w:rPr>
        <w:t>Java</w:t>
      </w:r>
      <w:r>
        <w:rPr>
          <w:lang w:val="en-AU"/>
        </w:rPr>
        <w:t xml:space="preserve"> –cp textmining.jar functions.MutualInformation categories ChineseCuisine_MutualInformation.tsv to generate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Format the TSV file to CSV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Sort the file based on the words co-occurrence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t>Manually remove the header wrong dish names until the first dish name occurred (“dim sum”)</w:t>
      </w:r>
    </w:p>
    <w:p w:rsidR="000756AF" w:rsidRDefault="000756AF" w:rsidP="000756AF">
      <w:pPr>
        <w:pStyle w:val="ListParagraph"/>
        <w:numPr>
          <w:ilvl w:val="0"/>
          <w:numId w:val="11"/>
        </w:numPr>
        <w:rPr>
          <w:lang w:val="en-AU"/>
        </w:rPr>
      </w:pPr>
      <w:r>
        <w:rPr>
          <w:lang w:val="en-AU"/>
        </w:rPr>
        <w:lastRenderedPageBreak/>
        <w:t>Save the top 10000 lines</w:t>
      </w:r>
    </w:p>
    <w:p w:rsidR="000756AF" w:rsidRDefault="000756AF" w:rsidP="000756AF">
      <w:pPr>
        <w:rPr>
          <w:lang w:val="en-AU"/>
        </w:rPr>
      </w:pPr>
    </w:p>
    <w:p w:rsidR="000756AF" w:rsidRDefault="000756AF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0756AF" w:rsidRDefault="000756AF" w:rsidP="000756AF">
      <w:pPr>
        <w:rPr>
          <w:lang w:val="en-AU"/>
        </w:rPr>
      </w:pPr>
      <w:r>
        <w:rPr>
          <w:lang w:val="en-AU"/>
        </w:rPr>
        <w:t xml:space="preserve">By submitting the file to the auto grader, I got </w:t>
      </w:r>
      <w:r w:rsidR="00D97C7F">
        <w:rPr>
          <w:lang w:val="en-AU"/>
        </w:rPr>
        <w:t>5</w:t>
      </w:r>
      <w:r>
        <w:rPr>
          <w:lang w:val="en-AU"/>
        </w:rPr>
        <w:t>/10.</w:t>
      </w:r>
    </w:p>
    <w:p w:rsidR="000756AF" w:rsidRDefault="00D97C7F" w:rsidP="000756AF">
      <w:r w:rsidRPr="001D7E42">
        <w:t>You should experiment with TopMine and Segphrase tools.</w:t>
      </w:r>
    </w:p>
    <w:p w:rsidR="000756AF" w:rsidRDefault="000756AF" w:rsidP="00171EDC"/>
    <w:p w:rsidR="00171EDC" w:rsidRDefault="00171EDC" w:rsidP="00D42A3A">
      <w:pPr>
        <w:pStyle w:val="Heading3"/>
        <w:rPr>
          <w:lang w:val="en-AU"/>
        </w:rPr>
      </w:pPr>
      <w:r>
        <w:rPr>
          <w:lang w:val="en-AU"/>
        </w:rPr>
        <w:t>SegPhrase</w:t>
      </w:r>
    </w:p>
    <w:p w:rsidR="00EC27C7" w:rsidRDefault="00EC27C7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EC27C7" w:rsidRDefault="00EC27C7" w:rsidP="00EC27C7">
      <w:pPr>
        <w:rPr>
          <w:lang w:val="en-AU"/>
        </w:rPr>
      </w:pPr>
      <w:r>
        <w:rPr>
          <w:lang w:val="en-AU"/>
        </w:rPr>
        <w:t>Categories/Chinese.txt</w:t>
      </w:r>
      <w:r w:rsidR="00FF33A8">
        <w:rPr>
          <w:lang w:val="en-AU"/>
        </w:rPr>
        <w:t>: Chinese cuisine reviews</w:t>
      </w:r>
    </w:p>
    <w:p w:rsidR="00E12BEF" w:rsidRDefault="00E12BEF" w:rsidP="00EC27C7">
      <w:pPr>
        <w:rPr>
          <w:lang w:val="en-AU"/>
        </w:rPr>
      </w:pPr>
      <w:r>
        <w:rPr>
          <w:lang w:val="en-AU"/>
        </w:rPr>
        <w:t>Chinese.label</w:t>
      </w:r>
      <w:r w:rsidR="00572AE8">
        <w:rPr>
          <w:lang w:val="en-AU"/>
        </w:rPr>
        <w:t>: manually tagged Chinese cuisine from Task 3.1</w:t>
      </w:r>
    </w:p>
    <w:p w:rsidR="00D76659" w:rsidRDefault="00D76659" w:rsidP="00EC27C7">
      <w:pPr>
        <w:rPr>
          <w:lang w:val="en-AU"/>
        </w:rPr>
      </w:pPr>
    </w:p>
    <w:p w:rsidR="00D76659" w:rsidRDefault="00D76659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Download and install SegPhrase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Place “Chinese.txt” and “Chinese.label” into SegPhrase/data folder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Modify the train.sh file as follow:</w:t>
      </w:r>
    </w:p>
    <w:p w:rsidR="00D76659" w:rsidRDefault="00D76659" w:rsidP="00D76659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RAW_TEXT=’data/Chinese.txt’</w:t>
      </w:r>
    </w:p>
    <w:p w:rsidR="00D76659" w:rsidRDefault="00D76659" w:rsidP="00D76659">
      <w:pPr>
        <w:pStyle w:val="ListParagraph"/>
        <w:numPr>
          <w:ilvl w:val="1"/>
          <w:numId w:val="12"/>
        </w:numPr>
        <w:rPr>
          <w:lang w:val="en-AU"/>
        </w:rPr>
      </w:pPr>
      <w:r>
        <w:rPr>
          <w:lang w:val="en-AU"/>
        </w:rPr>
        <w:t>DATA_LABEL=’data/Chinese.label’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Execute the train.sh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Format the “salient.csv” file</w:t>
      </w:r>
    </w:p>
    <w:p w:rsidR="00D76659" w:rsidRDefault="00D76659" w:rsidP="00D76659">
      <w:pPr>
        <w:pStyle w:val="ListParagraph"/>
        <w:numPr>
          <w:ilvl w:val="0"/>
          <w:numId w:val="12"/>
        </w:numPr>
        <w:rPr>
          <w:lang w:val="en-AU"/>
        </w:rPr>
      </w:pPr>
      <w:r>
        <w:rPr>
          <w:lang w:val="en-AU"/>
        </w:rPr>
        <w:t>Save the top 10000 lines</w:t>
      </w:r>
    </w:p>
    <w:p w:rsidR="00D76659" w:rsidRDefault="00D76659" w:rsidP="00D76659">
      <w:pPr>
        <w:rPr>
          <w:lang w:val="en-AU"/>
        </w:rPr>
      </w:pPr>
    </w:p>
    <w:p w:rsidR="00FF1B37" w:rsidRPr="00D76659" w:rsidRDefault="00FF1B37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FB5668" w:rsidRPr="00C3235D" w:rsidRDefault="00FF1B37" w:rsidP="00B55E57">
      <w:r>
        <w:rPr>
          <w:lang w:val="en-AU"/>
        </w:rPr>
        <w:t xml:space="preserve">By submitting the file to the auto grader, I got </w:t>
      </w:r>
      <w:r w:rsidR="002905A3">
        <w:rPr>
          <w:lang w:val="en-AU"/>
        </w:rPr>
        <w:t>9</w:t>
      </w:r>
      <w:r>
        <w:rPr>
          <w:lang w:val="en-AU"/>
        </w:rPr>
        <w:t>/10.</w:t>
      </w:r>
      <w:r w:rsidR="000843D1">
        <w:rPr>
          <w:lang w:val="en-AU"/>
        </w:rPr>
        <w:t xml:space="preserve"> </w:t>
      </w:r>
      <w:r w:rsidR="00B55E57" w:rsidRPr="00C3235D">
        <w:t xml:space="preserve">Nice job. You beat our baseline with (TopMine) but you can experiment more. You got lower </w:t>
      </w:r>
      <w:r w:rsidR="00D97C7F" w:rsidRPr="00C3235D">
        <w:t>precision</w:t>
      </w:r>
      <w:r w:rsidR="00B55E57" w:rsidRPr="00C3235D">
        <w:t xml:space="preserve"> than our baseline (Segphrase).</w:t>
      </w:r>
    </w:p>
    <w:p w:rsidR="00171EDC" w:rsidRDefault="00171EDC" w:rsidP="00171EDC">
      <w:pPr>
        <w:rPr>
          <w:lang w:val="en-AU"/>
        </w:rPr>
      </w:pPr>
    </w:p>
    <w:p w:rsidR="00171EDC" w:rsidRDefault="00171EDC" w:rsidP="00D42A3A">
      <w:pPr>
        <w:pStyle w:val="Heading3"/>
        <w:rPr>
          <w:lang w:val="en-AU"/>
        </w:rPr>
      </w:pPr>
      <w:r>
        <w:rPr>
          <w:lang w:val="en-AU"/>
        </w:rPr>
        <w:t>ToPMine</w:t>
      </w:r>
    </w:p>
    <w:p w:rsidR="00630693" w:rsidRDefault="00630693" w:rsidP="00630693">
      <w:pPr>
        <w:rPr>
          <w:lang w:val="en-AU"/>
        </w:rPr>
      </w:pPr>
      <w:r>
        <w:rPr>
          <w:lang w:val="en-AU"/>
        </w:rPr>
        <w:t>Categories/Chinese.txt: Chinese cuisine reviews</w:t>
      </w:r>
    </w:p>
    <w:p w:rsidR="00630693" w:rsidRDefault="00630693" w:rsidP="00630693">
      <w:pPr>
        <w:rPr>
          <w:lang w:val="en-AU"/>
        </w:rPr>
      </w:pPr>
      <w:r>
        <w:rPr>
          <w:lang w:val="en-AU"/>
        </w:rPr>
        <w:t>Chinese.label: manually tagged Chinese cuisine from Task 3.1</w:t>
      </w:r>
    </w:p>
    <w:p w:rsidR="00171EDC" w:rsidRDefault="00171EDC" w:rsidP="00171EDC">
      <w:pPr>
        <w:rPr>
          <w:lang w:val="en-AU"/>
        </w:rPr>
      </w:pPr>
    </w:p>
    <w:p w:rsidR="00541505" w:rsidRDefault="00541505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Download and install ToPMine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Place “Chinese.txt” into topicalPhrases/rawFiles folder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Modify the </w:t>
      </w:r>
      <w:r w:rsidR="00524561">
        <w:rPr>
          <w:lang w:val="en-AU"/>
        </w:rPr>
        <w:t>run</w:t>
      </w:r>
      <w:r>
        <w:rPr>
          <w:lang w:val="en-AU"/>
        </w:rPr>
        <w:t>.sh file as follow:</w:t>
      </w:r>
    </w:p>
    <w:p w:rsidR="00541505" w:rsidRDefault="00B7550F" w:rsidP="00541505">
      <w:pPr>
        <w:pStyle w:val="ListParagraph"/>
        <w:numPr>
          <w:ilvl w:val="1"/>
          <w:numId w:val="13"/>
        </w:numPr>
        <w:rPr>
          <w:lang w:val="en-AU"/>
        </w:rPr>
      </w:pPr>
      <w:r>
        <w:rPr>
          <w:lang w:val="en-AU"/>
        </w:rPr>
        <w:t>inputFile</w:t>
      </w:r>
      <w:r w:rsidR="00541505">
        <w:rPr>
          <w:lang w:val="en-AU"/>
        </w:rPr>
        <w:t>=</w:t>
      </w:r>
      <w:r>
        <w:rPr>
          <w:lang w:val="en-AU"/>
        </w:rPr>
        <w:t>../rawFiles</w:t>
      </w:r>
      <w:r w:rsidR="00541505">
        <w:rPr>
          <w:lang w:val="en-AU"/>
        </w:rPr>
        <w:t>/Chinese.txt’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 xml:space="preserve">Execute the </w:t>
      </w:r>
      <w:r w:rsidR="000759A5">
        <w:rPr>
          <w:lang w:val="en-AU"/>
        </w:rPr>
        <w:t>run</w:t>
      </w:r>
      <w:r>
        <w:rPr>
          <w:lang w:val="en-AU"/>
        </w:rPr>
        <w:t>.sh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Format the “</w:t>
      </w:r>
      <w:r w:rsidR="00CA54F3">
        <w:rPr>
          <w:lang w:val="en-AU"/>
        </w:rPr>
        <w:t>topiclPhrases/output/outputFiles/topPhrases.txt</w:t>
      </w:r>
      <w:r>
        <w:rPr>
          <w:lang w:val="en-AU"/>
        </w:rPr>
        <w:t>” file</w:t>
      </w:r>
    </w:p>
    <w:p w:rsidR="00541505" w:rsidRDefault="00541505" w:rsidP="00541505">
      <w:pPr>
        <w:pStyle w:val="ListParagraph"/>
        <w:numPr>
          <w:ilvl w:val="0"/>
          <w:numId w:val="13"/>
        </w:numPr>
        <w:rPr>
          <w:lang w:val="en-AU"/>
        </w:rPr>
      </w:pPr>
      <w:r>
        <w:rPr>
          <w:lang w:val="en-AU"/>
        </w:rPr>
        <w:t>Save the top 10000 lines</w:t>
      </w:r>
    </w:p>
    <w:p w:rsidR="00541505" w:rsidRDefault="00541505" w:rsidP="00541505">
      <w:pPr>
        <w:rPr>
          <w:lang w:val="en-AU"/>
        </w:rPr>
      </w:pPr>
    </w:p>
    <w:p w:rsidR="00541505" w:rsidRPr="00D76659" w:rsidRDefault="00541505" w:rsidP="00D42A3A">
      <w:pPr>
        <w:pStyle w:val="Heading4"/>
        <w:rPr>
          <w:lang w:val="en-AU"/>
        </w:rPr>
      </w:pPr>
      <w:r>
        <w:rPr>
          <w:lang w:val="en-AU"/>
        </w:rPr>
        <w:lastRenderedPageBreak/>
        <w:t>Result</w:t>
      </w:r>
    </w:p>
    <w:p w:rsidR="00541505" w:rsidRPr="00A83903" w:rsidRDefault="00541505" w:rsidP="00A83903">
      <w:r>
        <w:rPr>
          <w:lang w:val="en-AU"/>
        </w:rPr>
        <w:t xml:space="preserve">By submitting the file to the auto grader, I got </w:t>
      </w:r>
      <w:r w:rsidR="00122F63">
        <w:rPr>
          <w:lang w:val="en-AU"/>
        </w:rPr>
        <w:t>5</w:t>
      </w:r>
      <w:r>
        <w:rPr>
          <w:lang w:val="en-AU"/>
        </w:rPr>
        <w:t>/10.</w:t>
      </w:r>
      <w:r w:rsidR="005D5865">
        <w:rPr>
          <w:lang w:val="en-AU"/>
        </w:rPr>
        <w:t xml:space="preserve"> </w:t>
      </w:r>
      <w:r w:rsidR="00A83903" w:rsidRPr="00A83903">
        <w:t>You should experiment with TopMine and Segphrase tools.</w:t>
      </w:r>
    </w:p>
    <w:p w:rsidR="00171EDC" w:rsidRDefault="00171EDC" w:rsidP="00171EDC">
      <w:pPr>
        <w:rPr>
          <w:lang w:val="en-AU"/>
        </w:rPr>
      </w:pPr>
    </w:p>
    <w:p w:rsidR="00362074" w:rsidRDefault="00362074" w:rsidP="00D42A3A">
      <w:pPr>
        <w:pStyle w:val="Heading3"/>
        <w:rPr>
          <w:lang w:val="en-AU"/>
        </w:rPr>
      </w:pPr>
      <w:r>
        <w:rPr>
          <w:lang w:val="en-AU"/>
        </w:rPr>
        <w:t>Combine</w:t>
      </w:r>
    </w:p>
    <w:p w:rsidR="00DA6084" w:rsidRDefault="00DA6084" w:rsidP="00D42A3A">
      <w:pPr>
        <w:pStyle w:val="Heading4"/>
        <w:rPr>
          <w:lang w:val="en-AU"/>
        </w:rPr>
      </w:pPr>
      <w:r>
        <w:rPr>
          <w:lang w:val="en-AU"/>
        </w:rPr>
        <w:t>Dataset</w:t>
      </w:r>
    </w:p>
    <w:p w:rsidR="00171EDC" w:rsidRDefault="00DA6084" w:rsidP="00171EDC">
      <w:pPr>
        <w:rPr>
          <w:lang w:val="en-AU"/>
        </w:rPr>
      </w:pPr>
      <w:r>
        <w:rPr>
          <w:lang w:val="en-AU"/>
        </w:rPr>
        <w:t>topPhrases.txt: from ToPMine</w:t>
      </w:r>
    </w:p>
    <w:p w:rsidR="00DA6084" w:rsidRDefault="00DA6084" w:rsidP="00171EDC">
      <w:pPr>
        <w:rPr>
          <w:lang w:val="en-AU"/>
        </w:rPr>
      </w:pPr>
      <w:r>
        <w:rPr>
          <w:lang w:val="en-AU"/>
        </w:rPr>
        <w:t>salient.csv: from SegPhrase</w:t>
      </w:r>
    </w:p>
    <w:p w:rsidR="001B4CC0" w:rsidRDefault="006F23CB" w:rsidP="00171EDC">
      <w:pPr>
        <w:rPr>
          <w:lang w:val="en-AU"/>
        </w:rPr>
      </w:pPr>
      <w:r>
        <w:rPr>
          <w:lang w:val="en-AU"/>
        </w:rPr>
        <w:t>Chinese.label: manually tagged Chinese cuisine from Task 3.1</w:t>
      </w:r>
    </w:p>
    <w:p w:rsidR="004A42C4" w:rsidRDefault="004A42C4" w:rsidP="00171EDC">
      <w:pPr>
        <w:rPr>
          <w:lang w:val="en-AU"/>
        </w:rPr>
      </w:pPr>
    </w:p>
    <w:p w:rsidR="001B4CC0" w:rsidRDefault="001B4CC0" w:rsidP="00D42A3A">
      <w:pPr>
        <w:pStyle w:val="Heading4"/>
        <w:rPr>
          <w:lang w:val="en-AU"/>
        </w:rPr>
      </w:pPr>
      <w:r>
        <w:rPr>
          <w:lang w:val="en-AU"/>
        </w:rPr>
        <w:t>How</w:t>
      </w:r>
    </w:p>
    <w:p w:rsidR="001B4CC0" w:rsidRDefault="001B4CC0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Combine them</w:t>
      </w:r>
      <w:r w:rsidR="00690F66">
        <w:rPr>
          <w:lang w:val="en-AU"/>
        </w:rPr>
        <w:t xml:space="preserve"> into 1 list</w:t>
      </w:r>
    </w:p>
    <w:p w:rsidR="001B4CC0" w:rsidRDefault="001B4CC0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Remove</w:t>
      </w:r>
      <w:r w:rsidR="00EE3B25">
        <w:rPr>
          <w:lang w:val="en-AU"/>
        </w:rPr>
        <w:t>d</w:t>
      </w:r>
      <w:r>
        <w:rPr>
          <w:lang w:val="en-AU"/>
        </w:rPr>
        <w:t xml:space="preserve"> duplications</w:t>
      </w:r>
    </w:p>
    <w:p w:rsidR="001B4CC0" w:rsidRDefault="00D46904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Manually r</w:t>
      </w:r>
      <w:r w:rsidR="004A42C4">
        <w:rPr>
          <w:lang w:val="en-AU"/>
        </w:rPr>
        <w:t xml:space="preserve">emoved </w:t>
      </w:r>
      <w:r w:rsidR="008332D4">
        <w:rPr>
          <w:lang w:val="en-AU"/>
        </w:rPr>
        <w:t>lines with wo</w:t>
      </w:r>
      <w:bookmarkStart w:id="0" w:name="_GoBack"/>
      <w:bookmarkEnd w:id="0"/>
      <w:r w:rsidR="004A42C4">
        <w:rPr>
          <w:lang w:val="en-AU"/>
        </w:rPr>
        <w:t>rd (“good”) that is not common in Chinese dish names</w:t>
      </w:r>
    </w:p>
    <w:p w:rsidR="004A42C4" w:rsidRDefault="004A42C4" w:rsidP="001B4CC0">
      <w:pPr>
        <w:pStyle w:val="ListParagraph"/>
        <w:numPr>
          <w:ilvl w:val="0"/>
          <w:numId w:val="14"/>
        </w:numPr>
        <w:rPr>
          <w:lang w:val="en-AU"/>
        </w:rPr>
      </w:pPr>
      <w:r>
        <w:rPr>
          <w:lang w:val="en-AU"/>
        </w:rPr>
        <w:t>Top 10000 lines</w:t>
      </w:r>
    </w:p>
    <w:p w:rsidR="00D22ED4" w:rsidRPr="00D22ED4" w:rsidRDefault="00D22ED4" w:rsidP="00D22ED4">
      <w:pPr>
        <w:rPr>
          <w:lang w:val="en-AU"/>
        </w:rPr>
      </w:pPr>
    </w:p>
    <w:p w:rsidR="00D22ED4" w:rsidRPr="00D76659" w:rsidRDefault="00D22ED4" w:rsidP="00D42A3A">
      <w:pPr>
        <w:pStyle w:val="Heading4"/>
        <w:rPr>
          <w:lang w:val="en-AU"/>
        </w:rPr>
      </w:pPr>
      <w:r>
        <w:rPr>
          <w:lang w:val="en-AU"/>
        </w:rPr>
        <w:t>Result</w:t>
      </w:r>
    </w:p>
    <w:p w:rsidR="00FB5668" w:rsidRPr="00FB5668" w:rsidRDefault="00D22ED4" w:rsidP="00145AB2">
      <w:r>
        <w:rPr>
          <w:lang w:val="en-AU"/>
        </w:rPr>
        <w:t>By submitting the file to the auto grader, I got 10/10.</w:t>
      </w:r>
      <w:r w:rsidR="00456243">
        <w:rPr>
          <w:lang w:val="en-AU"/>
        </w:rPr>
        <w:t xml:space="preserve"> </w:t>
      </w:r>
      <w:r w:rsidRPr="00A83903">
        <w:t>You should experiment with TopMine and Segphrase tools.</w:t>
      </w:r>
    </w:p>
    <w:sectPr w:rsidR="00FB5668" w:rsidRPr="00FB566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38FE" w:rsidRDefault="00A238FE" w:rsidP="00EF760F">
      <w:pPr>
        <w:spacing w:after="0" w:line="240" w:lineRule="auto"/>
      </w:pPr>
      <w:r>
        <w:separator/>
      </w:r>
    </w:p>
  </w:endnote>
  <w:endnote w:type="continuationSeparator" w:id="0">
    <w:p w:rsidR="00A238FE" w:rsidRDefault="00A238FE" w:rsidP="00EF7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85362293"/>
      <w:docPartObj>
        <w:docPartGallery w:val="Page Numbers (Bottom of Page)"/>
        <w:docPartUnique/>
      </w:docPartObj>
    </w:sdtPr>
    <w:sdtEndPr/>
    <w:sdtContent>
      <w:p w:rsidR="00B356DD" w:rsidRDefault="00B356DD">
        <w:pPr>
          <w:pStyle w:val="Footer"/>
          <w:rPr>
            <w:noProof/>
            <w:lang w:val="en-AU" w:eastAsia="zh-CN"/>
          </w:rPr>
        </w:pPr>
      </w:p>
      <w:tbl>
        <w:tblPr>
          <w:tblStyle w:val="TableGrid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604"/>
          <w:gridCol w:w="1136"/>
        </w:tblGrid>
        <w:tr w:rsidR="00B356DD" w:rsidTr="00B356DD">
          <w:tc>
            <w:tcPr>
              <w:tcW w:w="604" w:type="dxa"/>
            </w:tcPr>
            <w:p w:rsidR="00B356DD" w:rsidRDefault="00B356DD" w:rsidP="00B356DD">
              <w:pPr>
                <w:pStyle w:val="Footer"/>
                <w:jc w:val="cen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drawing>
                  <wp:inline distT="0" distB="0" distL="0" distR="0" wp14:anchorId="73E1A2C2" wp14:editId="322DF380">
                    <wp:extent cx="180000" cy="180000"/>
                    <wp:effectExtent l="0" t="0" r="0" b="0"/>
                    <wp:docPr id="13" name="Picture 13" descr="http://cdn.flaticon.com/png/256/25231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6" descr="http://cdn.flaticon.com/png/256/25231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0000" cy="1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1136" w:type="dxa"/>
              <w:vAlign w:val="center"/>
            </w:tcPr>
            <w:p w:rsidR="00B356DD" w:rsidRDefault="00B356DD" w:rsidP="00B356DD">
              <w:pPr>
                <w:pStyle w:val="Footer"/>
                <w:rPr>
                  <w:noProof/>
                  <w:lang w:val="en-AU" w:eastAsia="zh-CN"/>
                </w:rPr>
              </w:pPr>
              <w:r>
                <w:rPr>
                  <w:noProof/>
                  <w:lang w:val="en-AU" w:eastAsia="zh-CN"/>
                </w:rPr>
                <w:t>pauldeng</w:t>
              </w:r>
            </w:p>
          </w:tc>
        </w:tr>
      </w:tbl>
      <w:p w:rsidR="00EF760F" w:rsidRDefault="00EF760F">
        <w:pPr>
          <w:pStyle w:val="Footer"/>
        </w:pPr>
        <w:r>
          <w:rPr>
            <w:noProof/>
            <w:lang w:val="en-AU" w:eastAsia="zh-CN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7620" t="9525" r="0" b="2540"/>
                  <wp:wrapNone/>
                  <wp:docPr id="1" name="Isosceles Triangl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F760F" w:rsidRDefault="00EF760F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8332D4" w:rsidRPr="008332D4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3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1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cpYnw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" adj="21600" fillcolor="#d2eaf1" stroked="f">
                  <v:textbox>
                    <w:txbxContent>
                      <w:p w:rsidR="00EF760F" w:rsidRDefault="00EF760F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rFonts w:cs="Times New Roman"/>
                            <w:sz w:val="22"/>
                            <w:szCs w:val="22"/>
                          </w:rPr>
                          <w:fldChar w:fldCharType="separate"/>
                        </w:r>
                        <w:r w:rsidR="008332D4" w:rsidRPr="008332D4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3</w:t>
                        </w:r>
                        <w:r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38FE" w:rsidRDefault="00A238FE" w:rsidP="00EF760F">
      <w:pPr>
        <w:spacing w:after="0" w:line="240" w:lineRule="auto"/>
      </w:pPr>
      <w:r>
        <w:separator/>
      </w:r>
    </w:p>
  </w:footnote>
  <w:footnote w:type="continuationSeparator" w:id="0">
    <w:p w:rsidR="00A238FE" w:rsidRDefault="00A238FE" w:rsidP="00EF76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56DD" w:rsidRDefault="00B356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6103A"/>
    <w:multiLevelType w:val="hybridMultilevel"/>
    <w:tmpl w:val="48485E8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14686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07CF9"/>
    <w:multiLevelType w:val="hybridMultilevel"/>
    <w:tmpl w:val="3A9AA6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F055F"/>
    <w:multiLevelType w:val="hybridMultilevel"/>
    <w:tmpl w:val="5E160E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D1D12"/>
    <w:multiLevelType w:val="hybridMultilevel"/>
    <w:tmpl w:val="E0D6191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852EFB"/>
    <w:multiLevelType w:val="hybridMultilevel"/>
    <w:tmpl w:val="EE605CB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98072F"/>
    <w:multiLevelType w:val="hybridMultilevel"/>
    <w:tmpl w:val="79CE4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23A7C"/>
    <w:multiLevelType w:val="multilevel"/>
    <w:tmpl w:val="C2747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A7503F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20086F"/>
    <w:multiLevelType w:val="hybridMultilevel"/>
    <w:tmpl w:val="6EF4014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D919AF"/>
    <w:multiLevelType w:val="hybridMultilevel"/>
    <w:tmpl w:val="FE4EB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F50C4"/>
    <w:multiLevelType w:val="hybridMultilevel"/>
    <w:tmpl w:val="513E365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2E70EB"/>
    <w:multiLevelType w:val="hybridMultilevel"/>
    <w:tmpl w:val="7286E00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4304A"/>
    <w:multiLevelType w:val="hybridMultilevel"/>
    <w:tmpl w:val="6108E37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2"/>
  </w:num>
  <w:num w:numId="5">
    <w:abstractNumId w:val="1"/>
  </w:num>
  <w:num w:numId="6">
    <w:abstractNumId w:val="9"/>
  </w:num>
  <w:num w:numId="7">
    <w:abstractNumId w:val="13"/>
  </w:num>
  <w:num w:numId="8">
    <w:abstractNumId w:val="5"/>
  </w:num>
  <w:num w:numId="9">
    <w:abstractNumId w:val="3"/>
  </w:num>
  <w:num w:numId="10">
    <w:abstractNumId w:val="10"/>
  </w:num>
  <w:num w:numId="11">
    <w:abstractNumId w:val="6"/>
  </w:num>
  <w:num w:numId="12">
    <w:abstractNumId w:val="12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AB2"/>
    <w:rsid w:val="0001371C"/>
    <w:rsid w:val="00013B88"/>
    <w:rsid w:val="00042BCB"/>
    <w:rsid w:val="00051D5B"/>
    <w:rsid w:val="00064E4A"/>
    <w:rsid w:val="000756AF"/>
    <w:rsid w:val="000759A5"/>
    <w:rsid w:val="000843D1"/>
    <w:rsid w:val="000C1408"/>
    <w:rsid w:val="00102325"/>
    <w:rsid w:val="00122F63"/>
    <w:rsid w:val="00127C18"/>
    <w:rsid w:val="001317CD"/>
    <w:rsid w:val="0014473C"/>
    <w:rsid w:val="00145AB2"/>
    <w:rsid w:val="00161D73"/>
    <w:rsid w:val="00162A4F"/>
    <w:rsid w:val="00171EDC"/>
    <w:rsid w:val="001A1533"/>
    <w:rsid w:val="001A2133"/>
    <w:rsid w:val="001B4CC0"/>
    <w:rsid w:val="001B72B9"/>
    <w:rsid w:val="001D0F4D"/>
    <w:rsid w:val="001D10B4"/>
    <w:rsid w:val="001D7E42"/>
    <w:rsid w:val="00234B79"/>
    <w:rsid w:val="002446A2"/>
    <w:rsid w:val="0025465D"/>
    <w:rsid w:val="002905A3"/>
    <w:rsid w:val="003535C6"/>
    <w:rsid w:val="00362074"/>
    <w:rsid w:val="00383695"/>
    <w:rsid w:val="003A0DCB"/>
    <w:rsid w:val="003A3126"/>
    <w:rsid w:val="003B54E3"/>
    <w:rsid w:val="003C1FFE"/>
    <w:rsid w:val="003D5C42"/>
    <w:rsid w:val="003F46AC"/>
    <w:rsid w:val="00411DE6"/>
    <w:rsid w:val="00421E0F"/>
    <w:rsid w:val="004315D5"/>
    <w:rsid w:val="004538C8"/>
    <w:rsid w:val="00456243"/>
    <w:rsid w:val="00464022"/>
    <w:rsid w:val="0046464F"/>
    <w:rsid w:val="004706B9"/>
    <w:rsid w:val="004A42C4"/>
    <w:rsid w:val="004B08F9"/>
    <w:rsid w:val="004F2BDF"/>
    <w:rsid w:val="00500626"/>
    <w:rsid w:val="00516688"/>
    <w:rsid w:val="00524561"/>
    <w:rsid w:val="00536874"/>
    <w:rsid w:val="00541505"/>
    <w:rsid w:val="005477F1"/>
    <w:rsid w:val="00572AE8"/>
    <w:rsid w:val="005C3B1C"/>
    <w:rsid w:val="005C45D5"/>
    <w:rsid w:val="005D5865"/>
    <w:rsid w:val="0061266F"/>
    <w:rsid w:val="0062232B"/>
    <w:rsid w:val="00624CA2"/>
    <w:rsid w:val="00630693"/>
    <w:rsid w:val="00690F66"/>
    <w:rsid w:val="00691FD2"/>
    <w:rsid w:val="006A3DEF"/>
    <w:rsid w:val="006B7912"/>
    <w:rsid w:val="006E0998"/>
    <w:rsid w:val="006E221D"/>
    <w:rsid w:val="006F23CB"/>
    <w:rsid w:val="007066A2"/>
    <w:rsid w:val="00726029"/>
    <w:rsid w:val="00734B25"/>
    <w:rsid w:val="00736A61"/>
    <w:rsid w:val="00740C5D"/>
    <w:rsid w:val="0075786C"/>
    <w:rsid w:val="0076062C"/>
    <w:rsid w:val="007F70CE"/>
    <w:rsid w:val="00803266"/>
    <w:rsid w:val="008332D4"/>
    <w:rsid w:val="008361DC"/>
    <w:rsid w:val="00840893"/>
    <w:rsid w:val="008437B4"/>
    <w:rsid w:val="00881BCF"/>
    <w:rsid w:val="008A3D24"/>
    <w:rsid w:val="00917431"/>
    <w:rsid w:val="00922E37"/>
    <w:rsid w:val="0094232F"/>
    <w:rsid w:val="00956C81"/>
    <w:rsid w:val="00971E86"/>
    <w:rsid w:val="00985A6E"/>
    <w:rsid w:val="009B5469"/>
    <w:rsid w:val="009E002B"/>
    <w:rsid w:val="00A238FE"/>
    <w:rsid w:val="00A83903"/>
    <w:rsid w:val="00AA6C0E"/>
    <w:rsid w:val="00AA72AB"/>
    <w:rsid w:val="00AC3F0C"/>
    <w:rsid w:val="00AE3C50"/>
    <w:rsid w:val="00AF70AB"/>
    <w:rsid w:val="00B03753"/>
    <w:rsid w:val="00B356DD"/>
    <w:rsid w:val="00B536AF"/>
    <w:rsid w:val="00B55E57"/>
    <w:rsid w:val="00B7550F"/>
    <w:rsid w:val="00BD761A"/>
    <w:rsid w:val="00BF4B73"/>
    <w:rsid w:val="00C06595"/>
    <w:rsid w:val="00C221C7"/>
    <w:rsid w:val="00C243CD"/>
    <w:rsid w:val="00C3235D"/>
    <w:rsid w:val="00C7768C"/>
    <w:rsid w:val="00C83334"/>
    <w:rsid w:val="00C96CD3"/>
    <w:rsid w:val="00CA1F9B"/>
    <w:rsid w:val="00CA54F3"/>
    <w:rsid w:val="00CC23F6"/>
    <w:rsid w:val="00CC5B01"/>
    <w:rsid w:val="00CD63E6"/>
    <w:rsid w:val="00CE01E6"/>
    <w:rsid w:val="00CF4906"/>
    <w:rsid w:val="00D22ED4"/>
    <w:rsid w:val="00D42A3A"/>
    <w:rsid w:val="00D46904"/>
    <w:rsid w:val="00D70566"/>
    <w:rsid w:val="00D75BA6"/>
    <w:rsid w:val="00D76659"/>
    <w:rsid w:val="00D9642B"/>
    <w:rsid w:val="00D97C7F"/>
    <w:rsid w:val="00DA4EBE"/>
    <w:rsid w:val="00DA6084"/>
    <w:rsid w:val="00DD19B5"/>
    <w:rsid w:val="00DF0A28"/>
    <w:rsid w:val="00E12BEF"/>
    <w:rsid w:val="00E51DA2"/>
    <w:rsid w:val="00E55F88"/>
    <w:rsid w:val="00E60704"/>
    <w:rsid w:val="00E70713"/>
    <w:rsid w:val="00E9360A"/>
    <w:rsid w:val="00EA13A0"/>
    <w:rsid w:val="00EA28CA"/>
    <w:rsid w:val="00EC27C7"/>
    <w:rsid w:val="00EC4617"/>
    <w:rsid w:val="00EE03AD"/>
    <w:rsid w:val="00EE3B25"/>
    <w:rsid w:val="00EF760F"/>
    <w:rsid w:val="00F604AA"/>
    <w:rsid w:val="00F65C4D"/>
    <w:rsid w:val="00F938A7"/>
    <w:rsid w:val="00F93C63"/>
    <w:rsid w:val="00FA4FEF"/>
    <w:rsid w:val="00FB5668"/>
    <w:rsid w:val="00FB5699"/>
    <w:rsid w:val="00FB66C6"/>
    <w:rsid w:val="00FC14B4"/>
    <w:rsid w:val="00FF1B37"/>
    <w:rsid w:val="00FF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16721CF-9A18-4340-A048-0515867A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549E3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549E39" w:themeColor="accent1"/>
      <w:spacing w:val="-7"/>
      <w:sz w:val="64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549E39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549E39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0CE"/>
    <w:rPr>
      <w:color w:val="6B9F25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60F"/>
  </w:style>
  <w:style w:type="paragraph" w:styleId="Footer">
    <w:name w:val="footer"/>
    <w:basedOn w:val="Normal"/>
    <w:link w:val="FooterChar"/>
    <w:uiPriority w:val="99"/>
    <w:unhideWhenUsed/>
    <w:rsid w:val="00EF7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60F"/>
  </w:style>
  <w:style w:type="table" w:styleId="TableGrid">
    <w:name w:val="Table Grid"/>
    <w:basedOn w:val="TableNormal"/>
    <w:uiPriority w:val="39"/>
    <w:rsid w:val="00B356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92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hyperlink" Target="https://github.com/pauldeng/MOOC/blob/master/Data%20Mining%20Capstone/Task%203/Task%203.1/Chinese.label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ul%20Peng%20Deng\AppData\Roaming\Microsoft\Templates\Face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Chinese Dish Name Mining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Sheet1!$A$1:$A$5</c:f>
              <c:strCache>
                <c:ptCount val="5"/>
                <c:pt idx="0">
                  <c:v>Manually Tagged</c:v>
                </c:pt>
                <c:pt idx="1">
                  <c:v>Mutual Information</c:v>
                </c:pt>
                <c:pt idx="2">
                  <c:v>ToPMine</c:v>
                </c:pt>
                <c:pt idx="3">
                  <c:v>SegPhrase</c:v>
                </c:pt>
                <c:pt idx="4">
                  <c:v>Combine</c:v>
                </c:pt>
              </c:strCache>
            </c:strRef>
          </c:cat>
          <c:val>
            <c:numRef>
              <c:f>Sheet1!$B$1:$B$5</c:f>
              <c:numCache>
                <c:formatCode>0.00</c:formatCode>
                <c:ptCount val="5"/>
                <c:pt idx="0">
                  <c:v>0.5</c:v>
                </c:pt>
                <c:pt idx="1">
                  <c:v>0.5</c:v>
                </c:pt>
                <c:pt idx="2">
                  <c:v>0.5</c:v>
                </c:pt>
                <c:pt idx="3">
                  <c:v>0.9</c:v>
                </c:pt>
                <c:pt idx="4">
                  <c:v>1</c:v>
                </c:pt>
              </c:numCache>
            </c:numRef>
          </c:val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327038192"/>
        <c:axId val="327038584"/>
      </c:barChart>
      <c:catAx>
        <c:axId val="327038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7038584"/>
        <c:crosses val="autoZero"/>
        <c:auto val="1"/>
        <c:lblAlgn val="ctr"/>
        <c:lblOffset val="100"/>
        <c:noMultiLvlLbl val="0"/>
      </c:catAx>
      <c:valAx>
        <c:axId val="327038584"/>
        <c:scaling>
          <c:orientation val="minMax"/>
          <c:max val="1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.00" sourceLinked="1"/>
        <c:majorTickMark val="none"/>
        <c:minorTickMark val="none"/>
        <c:tickLblPos val="nextTo"/>
        <c:crossAx val="327038192"/>
        <c:crosses val="autoZero"/>
        <c:crossBetween val="between"/>
        <c:majorUnit val="0.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Facet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CDA3D3-35EF-42F3-A27F-962EE7F340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</Template>
  <TotalTime>242</TotalTime>
  <Pages>4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Paul Peng Deng</dc:creator>
  <cp:keywords/>
  <cp:lastModifiedBy>Paul Deng</cp:lastModifiedBy>
  <cp:revision>61</cp:revision>
  <cp:lastPrinted>2015-09-18T06:38:00Z</cp:lastPrinted>
  <dcterms:created xsi:type="dcterms:W3CDTF">2015-09-18T02:37:00Z</dcterms:created>
  <dcterms:modified xsi:type="dcterms:W3CDTF">2015-09-19T06:58:00Z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
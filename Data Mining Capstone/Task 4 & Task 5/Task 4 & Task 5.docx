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88" w:rsidRDefault="00145AB2">
      <w:pPr>
        <w:pStyle w:val="Title"/>
      </w:pPr>
      <w:r>
        <w:t>T</w:t>
      </w:r>
      <w:r w:rsidR="00A42C26">
        <w:t>ask 4</w:t>
      </w:r>
      <w:r w:rsidRPr="00145AB2">
        <w:t xml:space="preserve">: </w:t>
      </w:r>
      <w:r w:rsidR="00F60294">
        <w:t>Popular Dishes</w:t>
      </w:r>
    </w:p>
    <w:p w:rsidR="00516688" w:rsidRDefault="00A42C26">
      <w:pPr>
        <w:pStyle w:val="Heading1"/>
      </w:pPr>
      <w:r>
        <w:t>Task 4</w:t>
      </w:r>
      <w:r w:rsidR="00145AB2">
        <w:t>.1</w:t>
      </w:r>
      <w:r w:rsidR="00171EDC">
        <w:t xml:space="preserve"> </w:t>
      </w:r>
      <w:r w:rsidR="00563BEA">
        <w:t>Count Occurrence</w:t>
      </w:r>
    </w:p>
    <w:p w:rsidR="00093412" w:rsidRDefault="00C578DF" w:rsidP="0083726F">
      <w:r>
        <w:rPr>
          <w:noProof/>
          <w:lang w:val="en-AU" w:eastAsia="zh-CN"/>
        </w:rPr>
        <w:drawing>
          <wp:inline distT="0" distB="0" distL="0" distR="0">
            <wp:extent cx="5943600" cy="288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DA" w:rsidRDefault="003F19DA" w:rsidP="003F19DA">
      <w:pPr>
        <w:pStyle w:val="Heading2"/>
      </w:pPr>
      <w:r>
        <w:t>What</w:t>
      </w:r>
    </w:p>
    <w:p w:rsidR="003F19DA" w:rsidRDefault="003F19DA" w:rsidP="003F19DA">
      <w:r>
        <w:t>In this task, popular dish is the dish that people talk most, may not exactly the dish people love most (ratings).</w:t>
      </w:r>
    </w:p>
    <w:p w:rsidR="003F19DA" w:rsidRDefault="003F19DA" w:rsidP="0083726F"/>
    <w:p w:rsidR="00C578DF" w:rsidRDefault="00C578DF" w:rsidP="00C578DF">
      <w:pPr>
        <w:pStyle w:val="Heading2"/>
      </w:pPr>
      <w:r>
        <w:t>Dataset</w:t>
      </w:r>
    </w:p>
    <w:p w:rsidR="00C578DF" w:rsidRDefault="00C578DF" w:rsidP="00C578DF">
      <w:r>
        <w:t>Dish names: 50 manually tagged Chinese dish names from Task 3</w:t>
      </w:r>
    </w:p>
    <w:p w:rsidR="001932DB" w:rsidRDefault="00C578DF" w:rsidP="00D9642B">
      <w:r>
        <w:t>Chinese restaurants reviews: categories/Chinese.txt provided</w:t>
      </w:r>
    </w:p>
    <w:p w:rsidR="000560C3" w:rsidRPr="001932DB" w:rsidRDefault="000560C3" w:rsidP="001932DB"/>
    <w:p w:rsidR="000560C3" w:rsidRDefault="000560C3" w:rsidP="000560C3">
      <w:pPr>
        <w:pStyle w:val="Heading2"/>
      </w:pPr>
      <w:r>
        <w:t>How</w:t>
      </w:r>
    </w:p>
    <w:p w:rsidR="000560C3" w:rsidRPr="00FC14B4" w:rsidRDefault="000560C3" w:rsidP="000560C3">
      <w:pPr>
        <w:pStyle w:val="ListParagraph"/>
        <w:numPr>
          <w:ilvl w:val="0"/>
          <w:numId w:val="10"/>
        </w:numPr>
      </w:pPr>
      <w:r>
        <w:t>Count the dish name in the Chinese cuisine review text file</w:t>
      </w:r>
    </w:p>
    <w:p w:rsidR="000560C3" w:rsidRDefault="000560C3" w:rsidP="000560C3">
      <w:pPr>
        <w:pStyle w:val="ListParagraph"/>
        <w:numPr>
          <w:ilvl w:val="0"/>
          <w:numId w:val="10"/>
        </w:numPr>
      </w:pPr>
      <w:r>
        <w:t xml:space="preserve">Plot the data on D3 </w:t>
      </w:r>
    </w:p>
    <w:p w:rsidR="00C578DF" w:rsidRDefault="00C578DF" w:rsidP="00D9642B"/>
    <w:p w:rsidR="00740C5D" w:rsidRDefault="00740C5D" w:rsidP="00740C5D">
      <w:pPr>
        <w:pStyle w:val="Heading2"/>
      </w:pPr>
      <w:r>
        <w:t>Where</w:t>
      </w:r>
    </w:p>
    <w:p w:rsidR="00171ED9" w:rsidRDefault="00171ED9" w:rsidP="00740C5D">
      <w:r>
        <w:t xml:space="preserve">D3 visualization source code: </w:t>
      </w:r>
      <w:hyperlink r:id="rId10" w:history="1">
        <w:r w:rsidR="00857168" w:rsidRPr="00447695">
          <w:rPr>
            <w:rStyle w:val="Hyperlink"/>
          </w:rPr>
          <w:t>https://github.com/pauldeng/MOOC/blob/master/Data%20Mining%20Capstone/Task%204%20%26%20Task%205/Task%204/Task%204.1/task41.html</w:t>
        </w:r>
      </w:hyperlink>
      <w:r>
        <w:t xml:space="preserve"> </w:t>
      </w:r>
    </w:p>
    <w:p w:rsidR="00740C5D" w:rsidRPr="00740C5D" w:rsidRDefault="00740C5D" w:rsidP="00740C5D"/>
    <w:p w:rsidR="005963C2" w:rsidRDefault="005963C2" w:rsidP="005963C2">
      <w:pPr>
        <w:pStyle w:val="Heading1"/>
      </w:pPr>
      <w:r>
        <w:lastRenderedPageBreak/>
        <w:t>Task 4</w:t>
      </w:r>
      <w:r>
        <w:t>.2</w:t>
      </w:r>
      <w:r>
        <w:t xml:space="preserve"> Count Occurrence </w:t>
      </w:r>
      <w:r>
        <w:t xml:space="preserve">+ </w:t>
      </w:r>
      <w:r w:rsidR="00136181">
        <w:t>Star Rating</w:t>
      </w:r>
    </w:p>
    <w:p w:rsidR="004A37E8" w:rsidRDefault="008E6362" w:rsidP="005963C2">
      <w:r>
        <w:rPr>
          <w:noProof/>
          <w:lang w:val="en-AU" w:eastAsia="zh-CN"/>
        </w:rPr>
        <w:drawing>
          <wp:inline distT="0" distB="0" distL="0" distR="0">
            <wp:extent cx="5943600" cy="2884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hPopularity(Stars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54" w:rsidRDefault="00097654" w:rsidP="00097654">
      <w:pPr>
        <w:pStyle w:val="Heading2"/>
      </w:pPr>
      <w:r>
        <w:t>What and Result Analysis</w:t>
      </w:r>
    </w:p>
    <w:p w:rsidR="00097654" w:rsidRDefault="00097654" w:rsidP="00097654">
      <w:r>
        <w:t>In this task, popular dish is the dish that people talk and love most.</w:t>
      </w:r>
    </w:p>
    <w:p w:rsidR="00097654" w:rsidRDefault="00097654" w:rsidP="00097654">
      <w:r>
        <w:t>Compare with the result of Task 4.1, the changes are:</w:t>
      </w:r>
    </w:p>
    <w:p w:rsidR="00097654" w:rsidRDefault="00097654" w:rsidP="00097654">
      <w:pPr>
        <w:pStyle w:val="ListParagraph"/>
        <w:numPr>
          <w:ilvl w:val="0"/>
          <w:numId w:val="17"/>
        </w:numPr>
      </w:pPr>
      <w:r>
        <w:t xml:space="preserve">Dishes rank up: egg roll, hot and sour soup, </w:t>
      </w:r>
      <w:r w:rsidRPr="00BC4672">
        <w:t>Kung Pao Chicken</w:t>
      </w:r>
      <w:r>
        <w:t xml:space="preserve"> , </w:t>
      </w:r>
      <w:r w:rsidRPr="001834EB">
        <w:t>szechuan chicken</w:t>
      </w:r>
      <w:r>
        <w:t>…</w:t>
      </w:r>
    </w:p>
    <w:p w:rsidR="00097654" w:rsidRDefault="00097654" w:rsidP="00097654">
      <w:pPr>
        <w:pStyle w:val="ListParagraph"/>
        <w:numPr>
          <w:ilvl w:val="0"/>
          <w:numId w:val="17"/>
        </w:numPr>
      </w:pPr>
      <w:r>
        <w:t xml:space="preserve">Dishes rank down: toufu, lo mein, </w:t>
      </w:r>
      <w:r w:rsidRPr="001834EB">
        <w:t>mu shu pork</w:t>
      </w:r>
      <w:r>
        <w:t xml:space="preserve">, </w:t>
      </w:r>
      <w:r w:rsidRPr="006E414D">
        <w:t>chow fun</w:t>
      </w:r>
      <w:r>
        <w:t>…</w:t>
      </w:r>
    </w:p>
    <w:p w:rsidR="00097654" w:rsidRDefault="00097654" w:rsidP="005963C2"/>
    <w:p w:rsidR="00363E83" w:rsidRDefault="00363E83" w:rsidP="00363E83">
      <w:pPr>
        <w:pStyle w:val="Heading2"/>
      </w:pPr>
      <w:r>
        <w:t>Dataset</w:t>
      </w:r>
    </w:p>
    <w:p w:rsidR="00363E83" w:rsidRDefault="00363E83" w:rsidP="00363E83">
      <w:r>
        <w:t>Dish names: 50 manually tagged Chinese dish names from Task 3</w:t>
      </w:r>
    </w:p>
    <w:p w:rsidR="00365522" w:rsidRDefault="00365522" w:rsidP="00363E83">
      <w:r>
        <w:t xml:space="preserve">Raw Yelp reviews: </w:t>
      </w:r>
      <w:r w:rsidR="007E22D0" w:rsidRPr="007E22D0">
        <w:t>yelp_academic_dataset_review</w:t>
      </w:r>
      <w:r w:rsidR="007E22D0">
        <w:t>.json</w:t>
      </w:r>
    </w:p>
    <w:p w:rsidR="00363E83" w:rsidRDefault="002A2897" w:rsidP="00363E83">
      <w:r>
        <w:t xml:space="preserve">Raw Yelp </w:t>
      </w:r>
      <w:r>
        <w:t>business</w:t>
      </w:r>
      <w:r w:rsidR="0033315D">
        <w:t xml:space="preserve">: </w:t>
      </w:r>
      <w:r w:rsidR="0033315D" w:rsidRPr="0033315D">
        <w:t>yelp_academic_dataset_business</w:t>
      </w:r>
      <w:r w:rsidR="0033315D">
        <w:t>.json</w:t>
      </w:r>
    </w:p>
    <w:p w:rsidR="00363E83" w:rsidRPr="00740C5D" w:rsidRDefault="00363E83" w:rsidP="00363E83"/>
    <w:p w:rsidR="00363E83" w:rsidRDefault="00363E83" w:rsidP="00363E83">
      <w:pPr>
        <w:pStyle w:val="Heading2"/>
      </w:pPr>
      <w:r>
        <w:t>How</w:t>
      </w:r>
    </w:p>
    <w:p w:rsidR="004F5BAD" w:rsidRDefault="001C0DF4" w:rsidP="004F5BAD">
      <w:pPr>
        <w:pStyle w:val="Heading3"/>
      </w:pPr>
      <w:r>
        <w:t xml:space="preserve">Star </w:t>
      </w:r>
      <w:r w:rsidR="00C50F46">
        <w:t>r</w:t>
      </w:r>
      <w:r w:rsidR="004F5BAD">
        <w:t>ating weights</w:t>
      </w:r>
    </w:p>
    <w:p w:rsidR="00E70741" w:rsidRPr="00E70741" w:rsidRDefault="00E70741" w:rsidP="00E70741">
      <w:r>
        <w:t>If dish name is found in the review text, depends on the rating, a weighted popular index will be calculated.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01"/>
        <w:gridCol w:w="1560"/>
        <w:gridCol w:w="6089"/>
      </w:tblGrid>
      <w:tr w:rsidR="00E70741" w:rsidTr="00202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70741" w:rsidRDefault="001C0DF4" w:rsidP="00E70741">
            <w:r>
              <w:t xml:space="preserve">Star </w:t>
            </w:r>
            <w:r w:rsidR="00E70741">
              <w:t>Ratings</w:t>
            </w:r>
          </w:p>
        </w:tc>
        <w:tc>
          <w:tcPr>
            <w:tcW w:w="1560" w:type="dxa"/>
          </w:tcPr>
          <w:p w:rsidR="00E70741" w:rsidRDefault="00E70741" w:rsidP="00E70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Weights</w:t>
            </w:r>
          </w:p>
        </w:tc>
        <w:tc>
          <w:tcPr>
            <w:tcW w:w="6089" w:type="dxa"/>
          </w:tcPr>
          <w:p w:rsidR="00E70741" w:rsidRDefault="00E70741" w:rsidP="00E70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decision</w:t>
            </w:r>
          </w:p>
        </w:tc>
      </w:tr>
      <w:tr w:rsidR="00E70741" w:rsidTr="0020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70741" w:rsidRDefault="00E70741" w:rsidP="00E70741">
            <w:r>
              <w:t>5</w:t>
            </w:r>
          </w:p>
        </w:tc>
        <w:tc>
          <w:tcPr>
            <w:tcW w:w="1560" w:type="dxa"/>
          </w:tcPr>
          <w:p w:rsidR="00E70741" w:rsidRDefault="00F106BB" w:rsidP="00E7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89" w:type="dxa"/>
          </w:tcPr>
          <w:p w:rsidR="00E70741" w:rsidRDefault="00E70741" w:rsidP="00E7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0741" w:rsidTr="00202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70741" w:rsidRDefault="00E70741" w:rsidP="00E70741">
            <w:r>
              <w:t>4</w:t>
            </w:r>
          </w:p>
        </w:tc>
        <w:tc>
          <w:tcPr>
            <w:tcW w:w="1560" w:type="dxa"/>
          </w:tcPr>
          <w:p w:rsidR="00E70741" w:rsidRDefault="00F106BB" w:rsidP="00E70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6089" w:type="dxa"/>
          </w:tcPr>
          <w:p w:rsidR="00E70741" w:rsidRDefault="00E70741" w:rsidP="00E70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741" w:rsidTr="0020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70741" w:rsidRDefault="00E70741" w:rsidP="00E70741">
            <w:r>
              <w:t>3</w:t>
            </w:r>
          </w:p>
        </w:tc>
        <w:tc>
          <w:tcPr>
            <w:tcW w:w="1560" w:type="dxa"/>
          </w:tcPr>
          <w:p w:rsidR="00E70741" w:rsidRDefault="00EF2E4A" w:rsidP="00EF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89" w:type="dxa"/>
          </w:tcPr>
          <w:p w:rsidR="00E70741" w:rsidRDefault="00EF2E4A" w:rsidP="00E7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base, neutral weight</w:t>
            </w:r>
            <w:r w:rsidR="00332AA2">
              <w:t xml:space="preserve"> score</w:t>
            </w:r>
          </w:p>
        </w:tc>
      </w:tr>
      <w:tr w:rsidR="00E70741" w:rsidTr="00202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70741" w:rsidRDefault="00E70741" w:rsidP="00E70741">
            <w:r>
              <w:t>2</w:t>
            </w:r>
          </w:p>
        </w:tc>
        <w:tc>
          <w:tcPr>
            <w:tcW w:w="1560" w:type="dxa"/>
          </w:tcPr>
          <w:p w:rsidR="00E70741" w:rsidRDefault="00F106BB" w:rsidP="00E70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6089" w:type="dxa"/>
          </w:tcPr>
          <w:p w:rsidR="00E70741" w:rsidRDefault="00E70741" w:rsidP="00E70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741" w:rsidTr="0020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70741" w:rsidRDefault="00E70741" w:rsidP="00E70741">
            <w:r>
              <w:t>1</w:t>
            </w:r>
          </w:p>
        </w:tc>
        <w:tc>
          <w:tcPr>
            <w:tcW w:w="1560" w:type="dxa"/>
          </w:tcPr>
          <w:p w:rsidR="00E70741" w:rsidRDefault="00F106BB" w:rsidP="00E7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6089" w:type="dxa"/>
          </w:tcPr>
          <w:p w:rsidR="00E70741" w:rsidRDefault="00F106BB" w:rsidP="00E7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least customer purchased it. It is a sign of popularity.</w:t>
            </w:r>
          </w:p>
        </w:tc>
      </w:tr>
    </w:tbl>
    <w:p w:rsidR="00E70741" w:rsidRDefault="00E70741" w:rsidP="00E70741"/>
    <w:p w:rsidR="00E70741" w:rsidRPr="00E70741" w:rsidRDefault="00C107C7" w:rsidP="00C107C7">
      <w:pPr>
        <w:pStyle w:val="Heading3"/>
      </w:pPr>
      <w:r>
        <w:t>Calculate dish popularity score</w:t>
      </w:r>
    </w:p>
    <w:p w:rsidR="004651F4" w:rsidRDefault="004651F4" w:rsidP="004F5BAD">
      <w:r>
        <w:t xml:space="preserve">Dish_Popularity_Score = Sum_Of_All_Occourance(1 * </w:t>
      </w:r>
      <w:r w:rsidR="00CE7F49">
        <w:t>Star_Rating</w:t>
      </w:r>
      <w:r w:rsidR="000D5EF6">
        <w:t>_Weight</w:t>
      </w:r>
      <w:r>
        <w:t>)</w:t>
      </w:r>
    </w:p>
    <w:p w:rsidR="000560C3" w:rsidRDefault="000560C3" w:rsidP="000560C3"/>
    <w:p w:rsidR="000560C3" w:rsidRDefault="000560C3" w:rsidP="000560C3">
      <w:pPr>
        <w:pStyle w:val="Heading2"/>
      </w:pPr>
      <w:r>
        <w:t>Where</w:t>
      </w:r>
    </w:p>
    <w:p w:rsidR="000560C3" w:rsidRPr="004F5BAD" w:rsidRDefault="000560C3" w:rsidP="000560C3">
      <w:r>
        <w:t xml:space="preserve">D3 visualization source code: </w:t>
      </w:r>
      <w:hyperlink r:id="rId12" w:history="1">
        <w:r w:rsidR="00857168" w:rsidRPr="00447695">
          <w:rPr>
            <w:rStyle w:val="Hyperlink"/>
          </w:rPr>
          <w:t>https://github.com/pauldeng/MOOC/blob/master/Data%20Mining%20Capstone/Task%204%20%26%20Task%205/Task%204/Task%204.2/task42.html</w:t>
        </w:r>
      </w:hyperlink>
      <w:r w:rsidR="00857168">
        <w:t xml:space="preserve"> </w:t>
      </w:r>
    </w:p>
    <w:p w:rsidR="00363E83" w:rsidRDefault="00363E83" w:rsidP="005963C2"/>
    <w:p w:rsidR="00363E83" w:rsidRDefault="00363E83" w:rsidP="005963C2"/>
    <w:p w:rsidR="00363E83" w:rsidRDefault="00363E83" w:rsidP="005963C2"/>
    <w:p w:rsidR="00363E83" w:rsidRDefault="00363E83" w:rsidP="005963C2"/>
    <w:p w:rsidR="00363E83" w:rsidRDefault="00363E83" w:rsidP="005963C2"/>
    <w:p w:rsidR="00363E83" w:rsidRDefault="00363E83" w:rsidP="005963C2"/>
    <w:p w:rsidR="004A37E8" w:rsidRDefault="004A37E8">
      <w:pPr>
        <w:rPr>
          <w:rFonts w:asciiTheme="majorHAnsi" w:eastAsiaTheme="majorEastAsia" w:hAnsiTheme="majorHAnsi" w:cstheme="majorBidi"/>
          <w:color w:val="549E39" w:themeColor="accent1"/>
          <w:spacing w:val="-7"/>
          <w:sz w:val="64"/>
          <w:szCs w:val="64"/>
        </w:rPr>
      </w:pPr>
      <w:r>
        <w:br w:type="page"/>
      </w:r>
    </w:p>
    <w:p w:rsidR="00145AB2" w:rsidRDefault="00F60294" w:rsidP="00F60294">
      <w:pPr>
        <w:pStyle w:val="Title"/>
      </w:pPr>
      <w:r>
        <w:lastRenderedPageBreak/>
        <w:t>Task 5: Restaurant Recommendation</w:t>
      </w:r>
    </w:p>
    <w:p w:rsidR="000F274A" w:rsidRPr="000F274A" w:rsidRDefault="00EA543D" w:rsidP="000F274A">
      <w:pPr>
        <w:pStyle w:val="Heading1"/>
      </w:pPr>
      <w:r>
        <w:t>Task 5</w:t>
      </w:r>
      <w:r w:rsidR="000F274A">
        <w:t xml:space="preserve">.1 </w:t>
      </w:r>
      <w:r w:rsidR="004D6D89">
        <w:t>Average Restaurant</w:t>
      </w:r>
      <w:r w:rsidR="002A4011">
        <w:t xml:space="preserve"> Rating</w:t>
      </w:r>
    </w:p>
    <w:p w:rsidR="00F60294" w:rsidRPr="00F60294" w:rsidRDefault="00FA6BAE" w:rsidP="00FA6BAE">
      <w:pPr>
        <w:jc w:val="center"/>
      </w:pPr>
      <w:r>
        <w:rPr>
          <w:noProof/>
          <w:lang w:val="en-AU" w:eastAsia="zh-CN"/>
        </w:rPr>
        <w:drawing>
          <wp:inline distT="0" distB="0" distL="0" distR="0">
            <wp:extent cx="6717375" cy="2444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5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23814" cy="24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51" w:rsidRDefault="00250A51" w:rsidP="00145AB2"/>
    <w:p w:rsidR="00E76DE2" w:rsidRDefault="00E76DE2" w:rsidP="00E76DE2">
      <w:pPr>
        <w:pStyle w:val="Heading2"/>
      </w:pPr>
      <w:r>
        <w:t>What</w:t>
      </w:r>
    </w:p>
    <w:p w:rsidR="00250A51" w:rsidRDefault="00E76DE2" w:rsidP="00E76DE2">
      <w:r>
        <w:t xml:space="preserve">In this task, </w:t>
      </w:r>
      <w:r w:rsidR="00EE0F4B">
        <w:t>I rank the dim sum restaurants based on their review and ratings.</w:t>
      </w:r>
    </w:p>
    <w:p w:rsidR="00E76DE2" w:rsidRDefault="00E76DE2" w:rsidP="00E76DE2"/>
    <w:p w:rsidR="00250A51" w:rsidRDefault="00250A51" w:rsidP="00250A51">
      <w:pPr>
        <w:pStyle w:val="Heading2"/>
      </w:pPr>
      <w:r>
        <w:t>Dataset</w:t>
      </w:r>
    </w:p>
    <w:p w:rsidR="002A4011" w:rsidRPr="002A4011" w:rsidRDefault="002A4011" w:rsidP="002A4011">
      <w:r>
        <w:t>Dish: dim sum</w:t>
      </w:r>
    </w:p>
    <w:p w:rsidR="00F854F1" w:rsidRDefault="00F854F1" w:rsidP="00F854F1">
      <w:r>
        <w:t xml:space="preserve">Raw Yelp reviews: </w:t>
      </w:r>
      <w:r w:rsidRPr="007E22D0">
        <w:t>yelp_academic_dataset_review</w:t>
      </w:r>
      <w:r>
        <w:t>.json</w:t>
      </w:r>
    </w:p>
    <w:p w:rsidR="00F854F1" w:rsidRDefault="00F854F1" w:rsidP="00F854F1">
      <w:r>
        <w:t xml:space="preserve">Raw Yelp business: </w:t>
      </w:r>
      <w:r w:rsidRPr="0033315D">
        <w:t>yelp_academic_dataset_business</w:t>
      </w:r>
      <w:r>
        <w:t>.json</w:t>
      </w:r>
    </w:p>
    <w:p w:rsidR="00250A51" w:rsidRPr="00740C5D" w:rsidRDefault="00250A51" w:rsidP="00250A51"/>
    <w:p w:rsidR="00250A51" w:rsidRDefault="00250A51" w:rsidP="00250A51">
      <w:pPr>
        <w:pStyle w:val="Heading2"/>
      </w:pPr>
      <w:r>
        <w:t>How</w:t>
      </w:r>
    </w:p>
    <w:p w:rsidR="00250A51" w:rsidRDefault="001F1F8E" w:rsidP="001F1F8E">
      <w:pPr>
        <w:pStyle w:val="ListParagraph"/>
        <w:numPr>
          <w:ilvl w:val="0"/>
          <w:numId w:val="18"/>
        </w:numPr>
      </w:pPr>
      <w:r>
        <w:t>Find review text contains “dim sim”</w:t>
      </w:r>
    </w:p>
    <w:p w:rsidR="001F1F8E" w:rsidRDefault="001F1F8E" w:rsidP="001F1F8E">
      <w:pPr>
        <w:pStyle w:val="ListParagraph"/>
        <w:numPr>
          <w:ilvl w:val="0"/>
          <w:numId w:val="18"/>
        </w:numPr>
      </w:pPr>
      <w:r>
        <w:t>Find the review’s restaurant name and review rating</w:t>
      </w:r>
    </w:p>
    <w:p w:rsidR="001F1F8E" w:rsidRDefault="001F1F8E" w:rsidP="001F1F8E">
      <w:pPr>
        <w:pStyle w:val="ListParagraph"/>
        <w:numPr>
          <w:ilvl w:val="0"/>
          <w:numId w:val="18"/>
        </w:numPr>
      </w:pPr>
      <w:r>
        <w:t>Calculate average rating</w:t>
      </w:r>
    </w:p>
    <w:p w:rsidR="00985948" w:rsidRDefault="00985948" w:rsidP="00250A51"/>
    <w:p w:rsidR="00250A51" w:rsidRDefault="00250A51" w:rsidP="00250A51">
      <w:pPr>
        <w:pStyle w:val="Heading2"/>
      </w:pPr>
      <w:r>
        <w:t>Where</w:t>
      </w:r>
    </w:p>
    <w:p w:rsidR="00250A51" w:rsidRDefault="00250A51" w:rsidP="00250A51">
      <w:r>
        <w:t xml:space="preserve">D3 visualization source code: </w:t>
      </w:r>
      <w:hyperlink r:id="rId14" w:history="1">
        <w:r w:rsidR="00687E2A" w:rsidRPr="00447695">
          <w:rPr>
            <w:rStyle w:val="Hyperlink"/>
          </w:rPr>
          <w:t>https://github.com/pauldeng/MOOC/blob/master/Data%20Mining%20Capstone/Task%204%20%26%20Task%205/Task%205/Task%205.1/task51.html</w:t>
        </w:r>
      </w:hyperlink>
      <w:r w:rsidR="00687E2A">
        <w:t xml:space="preserve"> </w:t>
      </w:r>
    </w:p>
    <w:p w:rsidR="00DE3581" w:rsidRDefault="00DE3581" w:rsidP="00250A51"/>
    <w:p w:rsidR="00DE3581" w:rsidRPr="00B77FB3" w:rsidRDefault="00DE3581" w:rsidP="00DE3581">
      <w:pPr>
        <w:pStyle w:val="Heading1"/>
        <w:rPr>
          <w:rFonts w:eastAsia="SimSun" w:hint="eastAsia"/>
          <w:lang w:val="en-AU" w:eastAsia="zh-CN"/>
        </w:rPr>
      </w:pPr>
      <w:r>
        <w:lastRenderedPageBreak/>
        <w:t>Task 5</w:t>
      </w:r>
      <w:r>
        <w:t>.2</w:t>
      </w:r>
      <w:r>
        <w:t xml:space="preserve"> Average Restaurant Rating</w:t>
      </w:r>
      <w:r w:rsidR="008017E4">
        <w:t xml:space="preserve"> + Review </w:t>
      </w:r>
      <w:r w:rsidR="00B8684E">
        <w:t xml:space="preserve">Useful </w:t>
      </w:r>
      <w:r w:rsidR="008F5129">
        <w:t>V</w:t>
      </w:r>
      <w:r w:rsidR="008017E4">
        <w:t>otes</w:t>
      </w:r>
    </w:p>
    <w:p w:rsidR="00DE3581" w:rsidRPr="00F60294" w:rsidRDefault="004C39A3" w:rsidP="00DE3581">
      <w:pPr>
        <w:jc w:val="center"/>
      </w:pPr>
      <w:r>
        <w:rPr>
          <w:noProof/>
          <w:lang w:val="en-AU" w:eastAsia="zh-CN"/>
        </w:rPr>
        <w:drawing>
          <wp:inline distT="0" distB="0" distL="0" distR="0">
            <wp:extent cx="7906401" cy="28770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5.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7117" cy="28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81" w:rsidRDefault="00DE3581" w:rsidP="00DE3581"/>
    <w:p w:rsidR="00DE3581" w:rsidRDefault="00DE3581" w:rsidP="00DE3581">
      <w:pPr>
        <w:pStyle w:val="Heading2"/>
      </w:pPr>
      <w:r>
        <w:t>What</w:t>
      </w:r>
      <w:r w:rsidR="007076AC">
        <w:t xml:space="preserve"> </w:t>
      </w:r>
      <w:r w:rsidR="007076AC">
        <w:t>and Result Analysis</w:t>
      </w:r>
    </w:p>
    <w:p w:rsidR="00DE3581" w:rsidRDefault="00DE3581" w:rsidP="00DE3581">
      <w:r>
        <w:t xml:space="preserve">In this task, I rank the dim sum restaurants based on their review </w:t>
      </w:r>
      <w:r w:rsidR="00B77FB3">
        <w:t xml:space="preserve">opinion </w:t>
      </w:r>
      <w:r>
        <w:t>and</w:t>
      </w:r>
      <w:r w:rsidR="004C1DAF">
        <w:t xml:space="preserve"> </w:t>
      </w:r>
      <w:r w:rsidR="00EF1C39">
        <w:t>ratings</w:t>
      </w:r>
      <w:r w:rsidR="004C1DAF">
        <w:t>.</w:t>
      </w:r>
    </w:p>
    <w:p w:rsidR="003C624E" w:rsidRDefault="003C624E" w:rsidP="00DE3581">
      <w:r>
        <w:t>Compare the result of Task 5.1, there is no restaurant rank change. It tells me the customer star ratings are highly related to review comment text.</w:t>
      </w:r>
    </w:p>
    <w:p w:rsidR="00DE3581" w:rsidRDefault="00DE3581" w:rsidP="00DE3581"/>
    <w:p w:rsidR="00DE3581" w:rsidRDefault="00DE3581" w:rsidP="00DE3581">
      <w:pPr>
        <w:pStyle w:val="Heading2"/>
      </w:pPr>
      <w:r>
        <w:t>Dataset</w:t>
      </w:r>
    </w:p>
    <w:p w:rsidR="00DE3581" w:rsidRPr="002A4011" w:rsidRDefault="00DE3581" w:rsidP="00DE3581">
      <w:r>
        <w:t>Dish: dim sum</w:t>
      </w:r>
    </w:p>
    <w:p w:rsidR="00DE3581" w:rsidRDefault="00DE3581" w:rsidP="00DE3581">
      <w:r>
        <w:t xml:space="preserve">Raw Yelp reviews: </w:t>
      </w:r>
      <w:r w:rsidRPr="007E22D0">
        <w:t>yelp_academic_dataset_review</w:t>
      </w:r>
      <w:r>
        <w:t>.json</w:t>
      </w:r>
    </w:p>
    <w:p w:rsidR="00DE3581" w:rsidRDefault="00DE3581" w:rsidP="00DE3581">
      <w:r>
        <w:t xml:space="preserve">Raw Yelp business: </w:t>
      </w:r>
      <w:r w:rsidRPr="0033315D">
        <w:t>yelp_academic_dataset_business</w:t>
      </w:r>
      <w:r>
        <w:t>.json</w:t>
      </w:r>
    </w:p>
    <w:p w:rsidR="00DE3581" w:rsidRPr="00740C5D" w:rsidRDefault="00DE3581" w:rsidP="00DE3581"/>
    <w:p w:rsidR="00DE3581" w:rsidRDefault="00DE3581" w:rsidP="00DE3581">
      <w:pPr>
        <w:pStyle w:val="Heading2"/>
      </w:pPr>
      <w:r>
        <w:t>How</w:t>
      </w:r>
    </w:p>
    <w:p w:rsidR="003E5E9A" w:rsidRPr="006E0464" w:rsidRDefault="009D1EE5" w:rsidP="006E0464">
      <w:pPr>
        <w:pStyle w:val="Heading3"/>
        <w:rPr>
          <w:lang w:val="en-AU"/>
        </w:rPr>
      </w:pPr>
      <w:r>
        <w:t>Sentimental analysis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01"/>
        <w:gridCol w:w="1560"/>
        <w:gridCol w:w="6089"/>
      </w:tblGrid>
      <w:tr w:rsidR="003E5E9A" w:rsidTr="00AA6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E5E9A" w:rsidRDefault="00432EC0" w:rsidP="00AA6601">
            <w:r>
              <w:t>Opinion</w:t>
            </w:r>
          </w:p>
        </w:tc>
        <w:tc>
          <w:tcPr>
            <w:tcW w:w="1560" w:type="dxa"/>
          </w:tcPr>
          <w:p w:rsidR="003E5E9A" w:rsidRDefault="004E32F7" w:rsidP="00AA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  <w:tc>
          <w:tcPr>
            <w:tcW w:w="6089" w:type="dxa"/>
          </w:tcPr>
          <w:p w:rsidR="003E5E9A" w:rsidRDefault="004E32F7" w:rsidP="00AA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3E5E9A" w:rsidTr="00AA6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E5E9A" w:rsidRDefault="00432EC0" w:rsidP="00AA6601">
            <w:r>
              <w:t>Positive</w:t>
            </w:r>
          </w:p>
        </w:tc>
        <w:tc>
          <w:tcPr>
            <w:tcW w:w="1560" w:type="dxa"/>
          </w:tcPr>
          <w:p w:rsidR="003E5E9A" w:rsidRDefault="00603A72" w:rsidP="00AA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089" w:type="dxa"/>
          </w:tcPr>
          <w:p w:rsidR="003E5E9A" w:rsidRDefault="001D348D" w:rsidP="00AA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Sentimental_Analysis_Result = </w:t>
            </w:r>
            <w:r w:rsidR="00B34AA1">
              <w:t>2</w:t>
            </w:r>
            <w:r w:rsidR="004850A0">
              <w:t xml:space="preserve"> * x</w:t>
            </w:r>
          </w:p>
        </w:tc>
      </w:tr>
      <w:tr w:rsidR="003E5E9A" w:rsidTr="00AA6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E5E9A" w:rsidRDefault="00432EC0" w:rsidP="00AA6601">
            <w:r>
              <w:t>Neutral</w:t>
            </w:r>
          </w:p>
        </w:tc>
        <w:tc>
          <w:tcPr>
            <w:tcW w:w="1560" w:type="dxa"/>
          </w:tcPr>
          <w:p w:rsidR="003E5E9A" w:rsidRDefault="001D348D" w:rsidP="00AA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89" w:type="dxa"/>
          </w:tcPr>
          <w:p w:rsidR="003E5E9A" w:rsidRDefault="00603A72" w:rsidP="00AA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Sentimental_Analysis_Result</w:t>
            </w:r>
            <w:r>
              <w:t xml:space="preserve"> = </w:t>
            </w:r>
            <w:r w:rsidR="00261199">
              <w:t>0</w:t>
            </w:r>
          </w:p>
        </w:tc>
      </w:tr>
      <w:tr w:rsidR="003E5E9A" w:rsidTr="00AA6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E5E9A" w:rsidRDefault="00432EC0" w:rsidP="00AA6601">
            <w:r>
              <w:t>Negetive</w:t>
            </w:r>
          </w:p>
        </w:tc>
        <w:tc>
          <w:tcPr>
            <w:tcW w:w="1560" w:type="dxa"/>
          </w:tcPr>
          <w:p w:rsidR="003E5E9A" w:rsidRDefault="00603A72" w:rsidP="00AA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089" w:type="dxa"/>
          </w:tcPr>
          <w:p w:rsidR="003E5E9A" w:rsidRDefault="00CF41B1" w:rsidP="00AA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Sentimental_Analysis_Result = </w:t>
            </w:r>
            <w:r>
              <w:t>-</w:t>
            </w:r>
            <w:r w:rsidR="00B34AA1">
              <w:t>2</w:t>
            </w:r>
            <w:r>
              <w:t xml:space="preserve"> * y</w:t>
            </w:r>
          </w:p>
        </w:tc>
      </w:tr>
    </w:tbl>
    <w:p w:rsidR="003E5E9A" w:rsidRDefault="003E5E9A" w:rsidP="003E5E9A"/>
    <w:p w:rsidR="003E5E9A" w:rsidRPr="00E70741" w:rsidRDefault="003E5E9A" w:rsidP="003E5E9A">
      <w:pPr>
        <w:pStyle w:val="Heading3"/>
      </w:pPr>
      <w:r>
        <w:t>Calculate dish popularity score</w:t>
      </w:r>
    </w:p>
    <w:p w:rsidR="003E5E9A" w:rsidRDefault="006E0464" w:rsidP="003E5E9A">
      <w:r>
        <w:t>Restaurant</w:t>
      </w:r>
      <w:r w:rsidR="003E5E9A">
        <w:t xml:space="preserve">_Score = </w:t>
      </w:r>
      <w:r w:rsidR="00142C74">
        <w:t>Average (</w:t>
      </w:r>
      <w:r w:rsidR="009378FF">
        <w:t xml:space="preserve"> </w:t>
      </w:r>
      <w:r w:rsidR="006C2C59">
        <w:t>3</w:t>
      </w:r>
      <w:r w:rsidR="009378FF">
        <w:t xml:space="preserve">/5 * Star_Rating + </w:t>
      </w:r>
      <w:r w:rsidR="006C2C59">
        <w:t>2</w:t>
      </w:r>
      <w:r w:rsidR="009378FF">
        <w:t>/5 Sentimental_Analysis_Result)</w:t>
      </w:r>
    </w:p>
    <w:p w:rsidR="00DE3581" w:rsidRDefault="00DE3581" w:rsidP="00DE3581"/>
    <w:p w:rsidR="00DE3581" w:rsidRDefault="00DE3581" w:rsidP="00DE3581">
      <w:pPr>
        <w:pStyle w:val="Heading2"/>
      </w:pPr>
      <w:r>
        <w:t>Where</w:t>
      </w:r>
    </w:p>
    <w:p w:rsidR="00DE3581" w:rsidRPr="00FB5668" w:rsidRDefault="00DE3581" w:rsidP="00DE3581">
      <w:r>
        <w:t xml:space="preserve">D3 visualization source code: </w:t>
      </w:r>
      <w:hyperlink r:id="rId16" w:history="1">
        <w:r w:rsidR="005D485F" w:rsidRPr="00447695">
          <w:rPr>
            <w:rStyle w:val="Hyperlink"/>
          </w:rPr>
          <w:t>https://github.com/pauldeng/MOOC/blob/master/Data%20Mining%20Capstone/Task%204%20%26%20Task%205/Task%205/Task%205.2/task52.html</w:t>
        </w:r>
      </w:hyperlink>
      <w:r w:rsidR="005D485F">
        <w:t xml:space="preserve"> </w:t>
      </w:r>
      <w:bookmarkStart w:id="0" w:name="_GoBack"/>
      <w:bookmarkEnd w:id="0"/>
    </w:p>
    <w:sectPr w:rsidR="00DE3581" w:rsidRPr="00FB566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B24" w:rsidRDefault="00E05B24" w:rsidP="00EF760F">
      <w:pPr>
        <w:spacing w:after="0" w:line="240" w:lineRule="auto"/>
      </w:pPr>
      <w:r>
        <w:separator/>
      </w:r>
    </w:p>
  </w:endnote>
  <w:endnote w:type="continuationSeparator" w:id="0">
    <w:p w:rsidR="00E05B24" w:rsidRDefault="00E05B24" w:rsidP="00EF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362293"/>
      <w:docPartObj>
        <w:docPartGallery w:val="Page Numbers (Bottom of Page)"/>
        <w:docPartUnique/>
      </w:docPartObj>
    </w:sdtPr>
    <w:sdtEndPr/>
    <w:sdtContent>
      <w:p w:rsidR="00B356DD" w:rsidRDefault="00B356DD">
        <w:pPr>
          <w:pStyle w:val="Footer"/>
          <w:rPr>
            <w:noProof/>
            <w:lang w:val="en-AU" w:eastAsia="zh-CN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04"/>
          <w:gridCol w:w="1136"/>
        </w:tblGrid>
        <w:tr w:rsidR="00B356DD" w:rsidTr="00B356DD">
          <w:tc>
            <w:tcPr>
              <w:tcW w:w="604" w:type="dxa"/>
            </w:tcPr>
            <w:p w:rsidR="00B356DD" w:rsidRDefault="00B356DD" w:rsidP="00B356DD">
              <w:pPr>
                <w:pStyle w:val="Footer"/>
                <w:jc w:val="cen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drawing>
                  <wp:inline distT="0" distB="0" distL="0" distR="0" wp14:anchorId="73E1A2C2" wp14:editId="322DF380">
                    <wp:extent cx="180000" cy="180000"/>
                    <wp:effectExtent l="0" t="0" r="0" b="0"/>
                    <wp:docPr id="13" name="Picture 13" descr="http://cdn.flaticon.com/png/256/2523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://cdn.flaticon.com/png/256/25231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000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1136" w:type="dxa"/>
              <w:vAlign w:val="center"/>
            </w:tcPr>
            <w:p w:rsidR="00B356DD" w:rsidRDefault="00B356DD" w:rsidP="00B356DD">
              <w:pPr>
                <w:pStyle w:val="Foo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t>pauldeng</w:t>
              </w:r>
            </w:p>
          </w:tc>
        </w:tr>
      </w:tbl>
      <w:p w:rsidR="00EF760F" w:rsidRDefault="00EF760F">
        <w:pPr>
          <w:pStyle w:val="Footer"/>
        </w:pPr>
        <w:r>
          <w:rPr>
            <w:noProof/>
            <w:lang w:val="en-AU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60F" w:rsidRDefault="00EF760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D485F" w:rsidRPr="005D485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pYnw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" adj="21600" fillcolor="#d2eaf1" stroked="f">
                  <v:textbox>
                    <w:txbxContent>
                      <w:p w:rsidR="00EF760F" w:rsidRDefault="00EF760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5D485F" w:rsidRPr="005D485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B24" w:rsidRDefault="00E05B24" w:rsidP="00EF760F">
      <w:pPr>
        <w:spacing w:after="0" w:line="240" w:lineRule="auto"/>
      </w:pPr>
      <w:r>
        <w:separator/>
      </w:r>
    </w:p>
  </w:footnote>
  <w:footnote w:type="continuationSeparator" w:id="0">
    <w:p w:rsidR="00E05B24" w:rsidRDefault="00E05B24" w:rsidP="00EF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03A"/>
    <w:multiLevelType w:val="hybridMultilevel"/>
    <w:tmpl w:val="48485E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686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CF9"/>
    <w:multiLevelType w:val="hybridMultilevel"/>
    <w:tmpl w:val="3A9AA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B27CA"/>
    <w:multiLevelType w:val="hybridMultilevel"/>
    <w:tmpl w:val="748CA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F055F"/>
    <w:multiLevelType w:val="hybridMultilevel"/>
    <w:tmpl w:val="5E160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1D12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52EFB"/>
    <w:multiLevelType w:val="hybridMultilevel"/>
    <w:tmpl w:val="EE605C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072F"/>
    <w:multiLevelType w:val="hybridMultilevel"/>
    <w:tmpl w:val="79CE4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23A7C"/>
    <w:multiLevelType w:val="multilevel"/>
    <w:tmpl w:val="C274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7503F"/>
    <w:multiLevelType w:val="hybridMultilevel"/>
    <w:tmpl w:val="7286E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D3F2B"/>
    <w:multiLevelType w:val="hybridMultilevel"/>
    <w:tmpl w:val="37C039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B71EF"/>
    <w:multiLevelType w:val="hybridMultilevel"/>
    <w:tmpl w:val="37C039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93FD3"/>
    <w:multiLevelType w:val="hybridMultilevel"/>
    <w:tmpl w:val="6756E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0086F"/>
    <w:multiLevelType w:val="hybridMultilevel"/>
    <w:tmpl w:val="6EF401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919AF"/>
    <w:multiLevelType w:val="hybridMultilevel"/>
    <w:tmpl w:val="FE4EB6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0C4"/>
    <w:multiLevelType w:val="hybridMultilevel"/>
    <w:tmpl w:val="513E3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29D7"/>
    <w:multiLevelType w:val="hybridMultilevel"/>
    <w:tmpl w:val="FE4EB6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E70EB"/>
    <w:multiLevelType w:val="hybridMultilevel"/>
    <w:tmpl w:val="7286E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04A"/>
    <w:multiLevelType w:val="hybridMultilevel"/>
    <w:tmpl w:val="6108E3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2"/>
  </w:num>
  <w:num w:numId="5">
    <w:abstractNumId w:val="1"/>
  </w:num>
  <w:num w:numId="6">
    <w:abstractNumId w:val="13"/>
  </w:num>
  <w:num w:numId="7">
    <w:abstractNumId w:val="18"/>
  </w:num>
  <w:num w:numId="8">
    <w:abstractNumId w:val="6"/>
  </w:num>
  <w:num w:numId="9">
    <w:abstractNumId w:val="4"/>
  </w:num>
  <w:num w:numId="10">
    <w:abstractNumId w:val="14"/>
  </w:num>
  <w:num w:numId="11">
    <w:abstractNumId w:val="7"/>
  </w:num>
  <w:num w:numId="12">
    <w:abstractNumId w:val="17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3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B2"/>
    <w:rsid w:val="0001371C"/>
    <w:rsid w:val="00013B88"/>
    <w:rsid w:val="00042BCB"/>
    <w:rsid w:val="00051D5B"/>
    <w:rsid w:val="000560C3"/>
    <w:rsid w:val="00063D12"/>
    <w:rsid w:val="00064E4A"/>
    <w:rsid w:val="000756AF"/>
    <w:rsid w:val="000759A5"/>
    <w:rsid w:val="000843D1"/>
    <w:rsid w:val="00093412"/>
    <w:rsid w:val="00097654"/>
    <w:rsid w:val="000C1408"/>
    <w:rsid w:val="000C14A1"/>
    <w:rsid w:val="000D5EF6"/>
    <w:rsid w:val="000F274A"/>
    <w:rsid w:val="00102325"/>
    <w:rsid w:val="00122F63"/>
    <w:rsid w:val="00127C18"/>
    <w:rsid w:val="001317CD"/>
    <w:rsid w:val="00136181"/>
    <w:rsid w:val="00142C74"/>
    <w:rsid w:val="0014473C"/>
    <w:rsid w:val="00145AB2"/>
    <w:rsid w:val="00146821"/>
    <w:rsid w:val="00156F94"/>
    <w:rsid w:val="00161D73"/>
    <w:rsid w:val="00162A4F"/>
    <w:rsid w:val="00171ED9"/>
    <w:rsid w:val="00171EDC"/>
    <w:rsid w:val="001834EB"/>
    <w:rsid w:val="001932DB"/>
    <w:rsid w:val="001A1533"/>
    <w:rsid w:val="001A2133"/>
    <w:rsid w:val="001B4CC0"/>
    <w:rsid w:val="001B72B9"/>
    <w:rsid w:val="001C0DF4"/>
    <w:rsid w:val="001D0F4D"/>
    <w:rsid w:val="001D10B4"/>
    <w:rsid w:val="001D348D"/>
    <w:rsid w:val="001D7E42"/>
    <w:rsid w:val="001F1F8E"/>
    <w:rsid w:val="002021D4"/>
    <w:rsid w:val="00226A25"/>
    <w:rsid w:val="00234B79"/>
    <w:rsid w:val="002446A2"/>
    <w:rsid w:val="00250A51"/>
    <w:rsid w:val="00250DCB"/>
    <w:rsid w:val="0025465D"/>
    <w:rsid w:val="00261199"/>
    <w:rsid w:val="002905A3"/>
    <w:rsid w:val="002A2897"/>
    <w:rsid w:val="002A4011"/>
    <w:rsid w:val="00332AA2"/>
    <w:rsid w:val="0033315D"/>
    <w:rsid w:val="003535C6"/>
    <w:rsid w:val="00362074"/>
    <w:rsid w:val="00363E83"/>
    <w:rsid w:val="00365522"/>
    <w:rsid w:val="00383695"/>
    <w:rsid w:val="00387F11"/>
    <w:rsid w:val="003A0DCB"/>
    <w:rsid w:val="003A3126"/>
    <w:rsid w:val="003B54E3"/>
    <w:rsid w:val="003C1FFE"/>
    <w:rsid w:val="003C624E"/>
    <w:rsid w:val="003D5C42"/>
    <w:rsid w:val="003E4F16"/>
    <w:rsid w:val="003E5E9A"/>
    <w:rsid w:val="003F19DA"/>
    <w:rsid w:val="003F46AC"/>
    <w:rsid w:val="00411DE6"/>
    <w:rsid w:val="00421E0F"/>
    <w:rsid w:val="004264EF"/>
    <w:rsid w:val="004315D5"/>
    <w:rsid w:val="00432EC0"/>
    <w:rsid w:val="004538C8"/>
    <w:rsid w:val="00456243"/>
    <w:rsid w:val="00464022"/>
    <w:rsid w:val="0046464F"/>
    <w:rsid w:val="004651F4"/>
    <w:rsid w:val="004706B9"/>
    <w:rsid w:val="004850A0"/>
    <w:rsid w:val="004910FE"/>
    <w:rsid w:val="004A37E8"/>
    <w:rsid w:val="004A42C4"/>
    <w:rsid w:val="004A7159"/>
    <w:rsid w:val="004B08F9"/>
    <w:rsid w:val="004C1DAF"/>
    <w:rsid w:val="004C39A3"/>
    <w:rsid w:val="004D6D89"/>
    <w:rsid w:val="004E32F7"/>
    <w:rsid w:val="004F2BDF"/>
    <w:rsid w:val="004F5BAD"/>
    <w:rsid w:val="00500626"/>
    <w:rsid w:val="00501C51"/>
    <w:rsid w:val="00515687"/>
    <w:rsid w:val="00516688"/>
    <w:rsid w:val="00524561"/>
    <w:rsid w:val="00527859"/>
    <w:rsid w:val="00532167"/>
    <w:rsid w:val="00536874"/>
    <w:rsid w:val="00541505"/>
    <w:rsid w:val="00541CE9"/>
    <w:rsid w:val="005477F1"/>
    <w:rsid w:val="00553223"/>
    <w:rsid w:val="005557B9"/>
    <w:rsid w:val="00563BEA"/>
    <w:rsid w:val="00572AE8"/>
    <w:rsid w:val="00582787"/>
    <w:rsid w:val="005963C2"/>
    <w:rsid w:val="005B0955"/>
    <w:rsid w:val="005C3B1C"/>
    <w:rsid w:val="005C45D5"/>
    <w:rsid w:val="005D485F"/>
    <w:rsid w:val="005D5865"/>
    <w:rsid w:val="005E31AE"/>
    <w:rsid w:val="00603A72"/>
    <w:rsid w:val="0061266F"/>
    <w:rsid w:val="0062232B"/>
    <w:rsid w:val="00624CA2"/>
    <w:rsid w:val="00630693"/>
    <w:rsid w:val="00643D8D"/>
    <w:rsid w:val="00687E2A"/>
    <w:rsid w:val="00690F66"/>
    <w:rsid w:val="00691FD2"/>
    <w:rsid w:val="006A3DEF"/>
    <w:rsid w:val="006B1512"/>
    <w:rsid w:val="006B7912"/>
    <w:rsid w:val="006C2C59"/>
    <w:rsid w:val="006D146F"/>
    <w:rsid w:val="006E0464"/>
    <w:rsid w:val="006E0998"/>
    <w:rsid w:val="006E221D"/>
    <w:rsid w:val="006E414D"/>
    <w:rsid w:val="006F23CB"/>
    <w:rsid w:val="007066A2"/>
    <w:rsid w:val="007076AC"/>
    <w:rsid w:val="007250E4"/>
    <w:rsid w:val="00726029"/>
    <w:rsid w:val="00734B25"/>
    <w:rsid w:val="00736A61"/>
    <w:rsid w:val="00740C5D"/>
    <w:rsid w:val="0075786C"/>
    <w:rsid w:val="0076062C"/>
    <w:rsid w:val="00794BE7"/>
    <w:rsid w:val="007E22D0"/>
    <w:rsid w:val="007F065F"/>
    <w:rsid w:val="007F70CE"/>
    <w:rsid w:val="008017E4"/>
    <w:rsid w:val="00803266"/>
    <w:rsid w:val="008332D4"/>
    <w:rsid w:val="008361DC"/>
    <w:rsid w:val="0083726F"/>
    <w:rsid w:val="00840893"/>
    <w:rsid w:val="008437B4"/>
    <w:rsid w:val="00857168"/>
    <w:rsid w:val="00881BCF"/>
    <w:rsid w:val="008A3D24"/>
    <w:rsid w:val="008E6362"/>
    <w:rsid w:val="008F5129"/>
    <w:rsid w:val="0090311B"/>
    <w:rsid w:val="00917431"/>
    <w:rsid w:val="00922E37"/>
    <w:rsid w:val="00931999"/>
    <w:rsid w:val="009378FF"/>
    <w:rsid w:val="0094232F"/>
    <w:rsid w:val="00956C81"/>
    <w:rsid w:val="00971E86"/>
    <w:rsid w:val="00984C2F"/>
    <w:rsid w:val="00985948"/>
    <w:rsid w:val="00985A6E"/>
    <w:rsid w:val="009B5469"/>
    <w:rsid w:val="009D1EE5"/>
    <w:rsid w:val="009E002B"/>
    <w:rsid w:val="00A06B02"/>
    <w:rsid w:val="00A238FE"/>
    <w:rsid w:val="00A268FC"/>
    <w:rsid w:val="00A42C26"/>
    <w:rsid w:val="00A83903"/>
    <w:rsid w:val="00AA6C0E"/>
    <w:rsid w:val="00AA72AB"/>
    <w:rsid w:val="00AC34BF"/>
    <w:rsid w:val="00AC3F0C"/>
    <w:rsid w:val="00AD62EF"/>
    <w:rsid w:val="00AE3C50"/>
    <w:rsid w:val="00AE48AB"/>
    <w:rsid w:val="00AF70AB"/>
    <w:rsid w:val="00B0172F"/>
    <w:rsid w:val="00B03753"/>
    <w:rsid w:val="00B21711"/>
    <w:rsid w:val="00B33A35"/>
    <w:rsid w:val="00B34AA1"/>
    <w:rsid w:val="00B356DD"/>
    <w:rsid w:val="00B536AF"/>
    <w:rsid w:val="00B54241"/>
    <w:rsid w:val="00B55E57"/>
    <w:rsid w:val="00B6634C"/>
    <w:rsid w:val="00B7550F"/>
    <w:rsid w:val="00B77FB3"/>
    <w:rsid w:val="00B81277"/>
    <w:rsid w:val="00B8684E"/>
    <w:rsid w:val="00BA65C1"/>
    <w:rsid w:val="00BA70F8"/>
    <w:rsid w:val="00BC4672"/>
    <w:rsid w:val="00BD761A"/>
    <w:rsid w:val="00BF4B73"/>
    <w:rsid w:val="00C06595"/>
    <w:rsid w:val="00C107C7"/>
    <w:rsid w:val="00C17EC1"/>
    <w:rsid w:val="00C221C7"/>
    <w:rsid w:val="00C243CD"/>
    <w:rsid w:val="00C3235D"/>
    <w:rsid w:val="00C50F46"/>
    <w:rsid w:val="00C578DF"/>
    <w:rsid w:val="00C7768C"/>
    <w:rsid w:val="00C83334"/>
    <w:rsid w:val="00C96CD3"/>
    <w:rsid w:val="00CA1F9B"/>
    <w:rsid w:val="00CA54F3"/>
    <w:rsid w:val="00CC23F6"/>
    <w:rsid w:val="00CC5B01"/>
    <w:rsid w:val="00CD08AB"/>
    <w:rsid w:val="00CD63E6"/>
    <w:rsid w:val="00CE01E6"/>
    <w:rsid w:val="00CE6B55"/>
    <w:rsid w:val="00CE7F49"/>
    <w:rsid w:val="00CF41B1"/>
    <w:rsid w:val="00CF4906"/>
    <w:rsid w:val="00CF6AF4"/>
    <w:rsid w:val="00D22ED4"/>
    <w:rsid w:val="00D351C6"/>
    <w:rsid w:val="00D42A3A"/>
    <w:rsid w:val="00D46904"/>
    <w:rsid w:val="00D56227"/>
    <w:rsid w:val="00D70566"/>
    <w:rsid w:val="00D75BA6"/>
    <w:rsid w:val="00D76659"/>
    <w:rsid w:val="00D857FA"/>
    <w:rsid w:val="00D9642B"/>
    <w:rsid w:val="00D97C7F"/>
    <w:rsid w:val="00DA4EBE"/>
    <w:rsid w:val="00DA6084"/>
    <w:rsid w:val="00DB5F2C"/>
    <w:rsid w:val="00DC6E6A"/>
    <w:rsid w:val="00DD19B5"/>
    <w:rsid w:val="00DE3581"/>
    <w:rsid w:val="00DF0A28"/>
    <w:rsid w:val="00E05B24"/>
    <w:rsid w:val="00E12BEF"/>
    <w:rsid w:val="00E2408A"/>
    <w:rsid w:val="00E2605E"/>
    <w:rsid w:val="00E40757"/>
    <w:rsid w:val="00E51DA2"/>
    <w:rsid w:val="00E55F88"/>
    <w:rsid w:val="00E60704"/>
    <w:rsid w:val="00E70713"/>
    <w:rsid w:val="00E70741"/>
    <w:rsid w:val="00E76DE2"/>
    <w:rsid w:val="00E9360A"/>
    <w:rsid w:val="00EA13A0"/>
    <w:rsid w:val="00EA28CA"/>
    <w:rsid w:val="00EA543D"/>
    <w:rsid w:val="00EC27C7"/>
    <w:rsid w:val="00EC4617"/>
    <w:rsid w:val="00EE03AD"/>
    <w:rsid w:val="00EE0F4B"/>
    <w:rsid w:val="00EE188A"/>
    <w:rsid w:val="00EE3B25"/>
    <w:rsid w:val="00EF1C39"/>
    <w:rsid w:val="00EF2E4A"/>
    <w:rsid w:val="00EF760F"/>
    <w:rsid w:val="00F106BB"/>
    <w:rsid w:val="00F21F12"/>
    <w:rsid w:val="00F60294"/>
    <w:rsid w:val="00F604AA"/>
    <w:rsid w:val="00F65C4D"/>
    <w:rsid w:val="00F710B2"/>
    <w:rsid w:val="00F75E25"/>
    <w:rsid w:val="00F854F1"/>
    <w:rsid w:val="00F938A7"/>
    <w:rsid w:val="00F93C63"/>
    <w:rsid w:val="00FA4FEF"/>
    <w:rsid w:val="00FA6BAE"/>
    <w:rsid w:val="00FB5668"/>
    <w:rsid w:val="00FB5699"/>
    <w:rsid w:val="00FB66C6"/>
    <w:rsid w:val="00FC14B4"/>
    <w:rsid w:val="00FE3EC8"/>
    <w:rsid w:val="00FF0810"/>
    <w:rsid w:val="00FF1B37"/>
    <w:rsid w:val="00FF33A8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721CF-9A18-4340-A048-0515867A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CE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0F"/>
  </w:style>
  <w:style w:type="paragraph" w:styleId="Footer">
    <w:name w:val="footer"/>
    <w:basedOn w:val="Normal"/>
    <w:link w:val="Foot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0F"/>
  </w:style>
  <w:style w:type="table" w:styleId="TableGrid">
    <w:name w:val="Table Grid"/>
    <w:basedOn w:val="TableNormal"/>
    <w:uiPriority w:val="39"/>
    <w:rsid w:val="00B3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106BB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pauldeng/MOOC/blob/master/Data%20Mining%20Capstone/Task%204%20%26%20Task%205/Task%204/Task%204.2/task42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auldeng/MOOC/blob/master/Data%20Mining%20Capstone/Task%204%20%26%20Task%205/Task%205/Task%205.2/task52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pauldeng/MOOC/blob/master/Data%20Mining%20Capstone/Task%204%20%26%20Task%205/Task%204/Task%204.1/task41.htm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pauldeng/MOOC/blob/master/Data%20Mining%20Capstone/Task%204%20%26%20Task%205/Task%205/Task%205.1/task51.html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Peng%20Deng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6CF76-6B64-420B-8772-6202A170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1479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Peng Deng</dc:creator>
  <cp:keywords/>
  <cp:lastModifiedBy>Paul Deng</cp:lastModifiedBy>
  <cp:revision>197</cp:revision>
  <cp:lastPrinted>2015-09-18T06:38:00Z</cp:lastPrinted>
  <dcterms:created xsi:type="dcterms:W3CDTF">2015-09-18T02:37:00Z</dcterms:created>
  <dcterms:modified xsi:type="dcterms:W3CDTF">2015-10-03T06:35:00Z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
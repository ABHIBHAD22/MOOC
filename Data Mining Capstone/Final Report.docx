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8" w:rsidRDefault="005D448E">
      <w:pPr>
        <w:pStyle w:val="Title"/>
      </w:pPr>
      <w:bookmarkStart w:id="0" w:name="_GoBack"/>
      <w:bookmarkEnd w:id="0"/>
      <w:r>
        <w:t>Final Report</w:t>
      </w:r>
    </w:p>
    <w:p w:rsidR="00516688" w:rsidRDefault="005D448E">
      <w:pPr>
        <w:pStyle w:val="Heading1"/>
      </w:pPr>
      <w:r>
        <w:t>Activities Summary</w:t>
      </w:r>
    </w:p>
    <w:p w:rsidR="00C1253B" w:rsidRDefault="00C1253B" w:rsidP="00C1253B"/>
    <w:p w:rsidR="00C1253B" w:rsidRDefault="00C1253B" w:rsidP="00C1253B"/>
    <w:p w:rsidR="008E1554" w:rsidRDefault="008E1554" w:rsidP="00C1253B"/>
    <w:p w:rsidR="008E1554" w:rsidRDefault="008E1554" w:rsidP="00C1253B"/>
    <w:p w:rsidR="00C1253B" w:rsidRPr="00C1253B" w:rsidRDefault="00C1253B" w:rsidP="00C1253B"/>
    <w:p w:rsidR="00145AB2" w:rsidRDefault="00C1253B" w:rsidP="00145AB2">
      <w:pPr>
        <w:pStyle w:val="Heading1"/>
      </w:pPr>
      <w:r>
        <w:t>Project H</w:t>
      </w:r>
      <w:r w:rsidRPr="00C1253B">
        <w:t>ighlights</w:t>
      </w:r>
    </w:p>
    <w:p w:rsidR="00FB5668" w:rsidRDefault="00FB5668" w:rsidP="00145AB2"/>
    <w:p w:rsidR="00C1253B" w:rsidRDefault="00C1253B" w:rsidP="00145AB2"/>
    <w:p w:rsidR="008E1554" w:rsidRDefault="008E1554" w:rsidP="00145AB2"/>
    <w:p w:rsidR="008E1554" w:rsidRDefault="008E1554" w:rsidP="00145AB2"/>
    <w:p w:rsidR="00C1253B" w:rsidRDefault="00C1253B" w:rsidP="00145AB2"/>
    <w:p w:rsidR="00C1253B" w:rsidRDefault="00C1253B" w:rsidP="00C1253B">
      <w:pPr>
        <w:pStyle w:val="Heading1"/>
      </w:pPr>
      <w:r>
        <w:t>Conclusion</w:t>
      </w:r>
    </w:p>
    <w:p w:rsidR="00C1253B" w:rsidRDefault="00C1253B" w:rsidP="00145AB2"/>
    <w:p w:rsidR="008E1554" w:rsidRDefault="008E1554" w:rsidP="00145AB2"/>
    <w:p w:rsidR="008E1554" w:rsidRDefault="008E1554" w:rsidP="00145AB2"/>
    <w:p w:rsidR="008E1554" w:rsidRPr="00FB5668" w:rsidRDefault="008E1554" w:rsidP="00145AB2"/>
    <w:sectPr w:rsidR="008E1554" w:rsidRPr="00FB5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2F8" w:rsidRDefault="00D562F8" w:rsidP="00EF760F">
      <w:pPr>
        <w:spacing w:after="0" w:line="240" w:lineRule="auto"/>
      </w:pPr>
      <w:r>
        <w:separator/>
      </w:r>
    </w:p>
  </w:endnote>
  <w:endnote w:type="continuationSeparator" w:id="0">
    <w:p w:rsidR="00D562F8" w:rsidRDefault="00D562F8" w:rsidP="00EF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362293"/>
      <w:docPartObj>
        <w:docPartGallery w:val="Page Numbers (Bottom of Page)"/>
        <w:docPartUnique/>
      </w:docPartObj>
    </w:sdtPr>
    <w:sdtEndPr/>
    <w:sdtContent>
      <w:p w:rsidR="00B356DD" w:rsidRDefault="00B356DD">
        <w:pPr>
          <w:pStyle w:val="Footer"/>
          <w:rPr>
            <w:noProof/>
            <w:lang w:val="en-AU" w:eastAsia="zh-CN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4"/>
          <w:gridCol w:w="1136"/>
        </w:tblGrid>
        <w:tr w:rsidR="00B356DD" w:rsidTr="00B356DD">
          <w:tc>
            <w:tcPr>
              <w:tcW w:w="604" w:type="dxa"/>
            </w:tcPr>
            <w:p w:rsidR="00B356DD" w:rsidRDefault="00B356DD" w:rsidP="00B356DD">
              <w:pPr>
                <w:pStyle w:val="Footer"/>
                <w:jc w:val="cen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drawing>
                  <wp:inline distT="0" distB="0" distL="0" distR="0" wp14:anchorId="73E1A2C2" wp14:editId="322DF380">
                    <wp:extent cx="180000" cy="180000"/>
                    <wp:effectExtent l="0" t="0" r="0" b="0"/>
                    <wp:docPr id="13" name="Picture 13" descr="http://cdn.flaticon.com/png/256/2523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dn.flaticon.com/png/256/2523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136" w:type="dxa"/>
              <w:vAlign w:val="center"/>
            </w:tcPr>
            <w:p w:rsidR="00B356DD" w:rsidRDefault="00B356DD" w:rsidP="00B356DD">
              <w:pPr>
                <w:pStyle w:val="Foo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t>pauldeng</w:t>
              </w:r>
            </w:p>
          </w:tc>
        </w:tr>
      </w:tbl>
      <w:p w:rsidR="00EF760F" w:rsidRDefault="00EF760F">
        <w:pPr>
          <w:pStyle w:val="Footer"/>
        </w:pPr>
        <w:r>
          <w:rPr>
            <w:noProof/>
            <w:lang w:val="en-AU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60F" w:rsidRDefault="00EF76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27954" w:rsidRPr="0082795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EF760F" w:rsidRDefault="00EF76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827954" w:rsidRPr="0082795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2F8" w:rsidRDefault="00D562F8" w:rsidP="00EF760F">
      <w:pPr>
        <w:spacing w:after="0" w:line="240" w:lineRule="auto"/>
      </w:pPr>
      <w:r>
        <w:separator/>
      </w:r>
    </w:p>
  </w:footnote>
  <w:footnote w:type="continuationSeparator" w:id="0">
    <w:p w:rsidR="00D562F8" w:rsidRDefault="00D562F8" w:rsidP="00EF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03A"/>
    <w:multiLevelType w:val="hybridMultilevel"/>
    <w:tmpl w:val="4848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686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CF9"/>
    <w:multiLevelType w:val="hybridMultilevel"/>
    <w:tmpl w:val="3A9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055F"/>
    <w:multiLevelType w:val="hybridMultilevel"/>
    <w:tmpl w:val="5E160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1D12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52EFB"/>
    <w:multiLevelType w:val="hybridMultilevel"/>
    <w:tmpl w:val="EE605C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072F"/>
    <w:multiLevelType w:val="hybridMultilevel"/>
    <w:tmpl w:val="79CE4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3A7C"/>
    <w:multiLevelType w:val="multilevel"/>
    <w:tmpl w:val="C27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7503F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086F"/>
    <w:multiLevelType w:val="hybridMultilevel"/>
    <w:tmpl w:val="6EF401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919AF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50C4"/>
    <w:multiLevelType w:val="hybridMultilevel"/>
    <w:tmpl w:val="513E3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70EB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04A"/>
    <w:multiLevelType w:val="hybridMultilevel"/>
    <w:tmpl w:val="6108E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B2"/>
    <w:rsid w:val="0001371C"/>
    <w:rsid w:val="00013B88"/>
    <w:rsid w:val="00042BCB"/>
    <w:rsid w:val="00051D5B"/>
    <w:rsid w:val="00064E4A"/>
    <w:rsid w:val="000756AF"/>
    <w:rsid w:val="000759A5"/>
    <w:rsid w:val="000843D1"/>
    <w:rsid w:val="000C1408"/>
    <w:rsid w:val="00102325"/>
    <w:rsid w:val="00122F63"/>
    <w:rsid w:val="00127C18"/>
    <w:rsid w:val="001317CD"/>
    <w:rsid w:val="0014473C"/>
    <w:rsid w:val="00145AB2"/>
    <w:rsid w:val="00161D73"/>
    <w:rsid w:val="00162A4F"/>
    <w:rsid w:val="00171EDC"/>
    <w:rsid w:val="001A1533"/>
    <w:rsid w:val="001A2133"/>
    <w:rsid w:val="001B4CC0"/>
    <w:rsid w:val="001B72B9"/>
    <w:rsid w:val="001D0F4D"/>
    <w:rsid w:val="001D10B4"/>
    <w:rsid w:val="001D7E42"/>
    <w:rsid w:val="00234B79"/>
    <w:rsid w:val="002446A2"/>
    <w:rsid w:val="0025465D"/>
    <w:rsid w:val="002905A3"/>
    <w:rsid w:val="003535C6"/>
    <w:rsid w:val="00362074"/>
    <w:rsid w:val="00383695"/>
    <w:rsid w:val="003A0DCB"/>
    <w:rsid w:val="003A3126"/>
    <w:rsid w:val="003B54E3"/>
    <w:rsid w:val="003C1FFE"/>
    <w:rsid w:val="003D5C42"/>
    <w:rsid w:val="003F46AC"/>
    <w:rsid w:val="00411DE6"/>
    <w:rsid w:val="00421E0F"/>
    <w:rsid w:val="004315D5"/>
    <w:rsid w:val="004538C8"/>
    <w:rsid w:val="00456243"/>
    <w:rsid w:val="00464022"/>
    <w:rsid w:val="0046464F"/>
    <w:rsid w:val="004706B9"/>
    <w:rsid w:val="004A42C4"/>
    <w:rsid w:val="004B08F9"/>
    <w:rsid w:val="004F2BDF"/>
    <w:rsid w:val="00500626"/>
    <w:rsid w:val="00516688"/>
    <w:rsid w:val="00524561"/>
    <w:rsid w:val="00536874"/>
    <w:rsid w:val="00541505"/>
    <w:rsid w:val="005477F1"/>
    <w:rsid w:val="00572AE8"/>
    <w:rsid w:val="005C3B1C"/>
    <w:rsid w:val="005C45D5"/>
    <w:rsid w:val="005D448E"/>
    <w:rsid w:val="005D5865"/>
    <w:rsid w:val="0061266F"/>
    <w:rsid w:val="0062232B"/>
    <w:rsid w:val="00624CA2"/>
    <w:rsid w:val="00630693"/>
    <w:rsid w:val="00690F66"/>
    <w:rsid w:val="00691FD2"/>
    <w:rsid w:val="006A3DEF"/>
    <w:rsid w:val="006B7912"/>
    <w:rsid w:val="006E0998"/>
    <w:rsid w:val="006E221D"/>
    <w:rsid w:val="006F23CB"/>
    <w:rsid w:val="007066A2"/>
    <w:rsid w:val="00726029"/>
    <w:rsid w:val="00734B25"/>
    <w:rsid w:val="00736A61"/>
    <w:rsid w:val="00740C5D"/>
    <w:rsid w:val="0075786C"/>
    <w:rsid w:val="0076062C"/>
    <w:rsid w:val="007F70CE"/>
    <w:rsid w:val="00803266"/>
    <w:rsid w:val="0082348E"/>
    <w:rsid w:val="00827954"/>
    <w:rsid w:val="008332D4"/>
    <w:rsid w:val="008361DC"/>
    <w:rsid w:val="00840893"/>
    <w:rsid w:val="008437B4"/>
    <w:rsid w:val="00881BCF"/>
    <w:rsid w:val="008A3D24"/>
    <w:rsid w:val="008E1554"/>
    <w:rsid w:val="00917431"/>
    <w:rsid w:val="00922E37"/>
    <w:rsid w:val="0094232F"/>
    <w:rsid w:val="00956C81"/>
    <w:rsid w:val="00971E86"/>
    <w:rsid w:val="00985A6E"/>
    <w:rsid w:val="009B5469"/>
    <w:rsid w:val="009E002B"/>
    <w:rsid w:val="00A238FE"/>
    <w:rsid w:val="00A565D3"/>
    <w:rsid w:val="00A83903"/>
    <w:rsid w:val="00AA6C0E"/>
    <w:rsid w:val="00AA72AB"/>
    <w:rsid w:val="00AC3F0C"/>
    <w:rsid w:val="00AE3C50"/>
    <w:rsid w:val="00AF70AB"/>
    <w:rsid w:val="00B03753"/>
    <w:rsid w:val="00B356DD"/>
    <w:rsid w:val="00B536AF"/>
    <w:rsid w:val="00B55E57"/>
    <w:rsid w:val="00B7550F"/>
    <w:rsid w:val="00BD761A"/>
    <w:rsid w:val="00BF4B73"/>
    <w:rsid w:val="00C06595"/>
    <w:rsid w:val="00C1253B"/>
    <w:rsid w:val="00C221C7"/>
    <w:rsid w:val="00C243CD"/>
    <w:rsid w:val="00C3235D"/>
    <w:rsid w:val="00C7768C"/>
    <w:rsid w:val="00C83334"/>
    <w:rsid w:val="00C96CD3"/>
    <w:rsid w:val="00CA1F9B"/>
    <w:rsid w:val="00CA54F3"/>
    <w:rsid w:val="00CC23F6"/>
    <w:rsid w:val="00CC5B01"/>
    <w:rsid w:val="00CD63E6"/>
    <w:rsid w:val="00CE01E6"/>
    <w:rsid w:val="00CF4906"/>
    <w:rsid w:val="00D22ED4"/>
    <w:rsid w:val="00D42A3A"/>
    <w:rsid w:val="00D46904"/>
    <w:rsid w:val="00D562F8"/>
    <w:rsid w:val="00D70566"/>
    <w:rsid w:val="00D75BA6"/>
    <w:rsid w:val="00D76659"/>
    <w:rsid w:val="00D9642B"/>
    <w:rsid w:val="00D97C7F"/>
    <w:rsid w:val="00DA4EBE"/>
    <w:rsid w:val="00DA6084"/>
    <w:rsid w:val="00DD19B5"/>
    <w:rsid w:val="00DF0A28"/>
    <w:rsid w:val="00E12BEF"/>
    <w:rsid w:val="00E51DA2"/>
    <w:rsid w:val="00E55F88"/>
    <w:rsid w:val="00E60704"/>
    <w:rsid w:val="00E70713"/>
    <w:rsid w:val="00E9360A"/>
    <w:rsid w:val="00EA13A0"/>
    <w:rsid w:val="00EA28CA"/>
    <w:rsid w:val="00EC27C7"/>
    <w:rsid w:val="00EC4617"/>
    <w:rsid w:val="00EE03AD"/>
    <w:rsid w:val="00EE3B25"/>
    <w:rsid w:val="00EF760F"/>
    <w:rsid w:val="00F604AA"/>
    <w:rsid w:val="00F65C4D"/>
    <w:rsid w:val="00F938A7"/>
    <w:rsid w:val="00F93C63"/>
    <w:rsid w:val="00FA4FEF"/>
    <w:rsid w:val="00FB5668"/>
    <w:rsid w:val="00FB5699"/>
    <w:rsid w:val="00FB66C6"/>
    <w:rsid w:val="00FC14B4"/>
    <w:rsid w:val="00FF1B37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721CF-9A18-4340-A048-0515867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C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F"/>
  </w:style>
  <w:style w:type="paragraph" w:styleId="Footer">
    <w:name w:val="footer"/>
    <w:basedOn w:val="Normal"/>
    <w:link w:val="Foot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F"/>
  </w:style>
  <w:style w:type="table" w:styleId="TableGrid">
    <w:name w:val="Table Grid"/>
    <w:basedOn w:val="TableNormal"/>
    <w:uiPriority w:val="39"/>
    <w:rsid w:val="00B3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Peng%20Deng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BAE6C-37A8-4E0F-9057-24790CA8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Peng Deng</dc:creator>
  <cp:keywords/>
  <cp:lastModifiedBy>Paul Deng</cp:lastModifiedBy>
  <cp:revision>66</cp:revision>
  <cp:lastPrinted>2015-09-18T06:38:00Z</cp:lastPrinted>
  <dcterms:created xsi:type="dcterms:W3CDTF">2015-09-18T02:37:00Z</dcterms:created>
  <dcterms:modified xsi:type="dcterms:W3CDTF">2015-10-08T21:10:00Z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
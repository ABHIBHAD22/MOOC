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88" w:rsidRDefault="00145AB2">
      <w:pPr>
        <w:pStyle w:val="Title"/>
      </w:pPr>
      <w:r>
        <w:t>T</w:t>
      </w:r>
      <w:r w:rsidR="009A3BD5">
        <w:t>ask 6</w:t>
      </w:r>
      <w:r w:rsidRPr="00145AB2">
        <w:t xml:space="preserve">: </w:t>
      </w:r>
      <w:r w:rsidR="009A3BD5">
        <w:t>Hygiene Prediction</w:t>
      </w:r>
    </w:p>
    <w:p w:rsidR="00A93513" w:rsidRDefault="001B7EE1" w:rsidP="00A93513">
      <w:pPr>
        <w:pStyle w:val="Heading1"/>
        <w:rPr>
          <w:lang w:val="en-AU"/>
        </w:rPr>
      </w:pPr>
      <w:r>
        <w:t>Description and Comparison</w:t>
      </w:r>
    </w:p>
    <w:p w:rsidR="006503BF" w:rsidRPr="00AC5A47" w:rsidRDefault="00692B59" w:rsidP="00692B59">
      <w:pPr>
        <w:rPr>
          <w:rFonts w:hint="eastAsia"/>
          <w:lang w:val="en-AU" w:eastAsia="zh-CN"/>
        </w:rPr>
      </w:pPr>
      <w:r>
        <w:rPr>
          <w:lang w:val="en-AU"/>
        </w:rPr>
        <w:t xml:space="preserve">Based on the same </w:t>
      </w:r>
      <w:proofErr w:type="spellStart"/>
      <w:r>
        <w:rPr>
          <w:lang w:val="en-AU"/>
        </w:rPr>
        <w:t>StringToWordVector</w:t>
      </w:r>
      <w:proofErr w:type="spellEnd"/>
      <w:r>
        <w:rPr>
          <w:lang w:val="en-AU"/>
        </w:rPr>
        <w:t xml:space="preserve"> configurations demonstrated in the next section. I </w:t>
      </w:r>
      <w:r w:rsidR="006503BF">
        <w:rPr>
          <w:lang w:val="en-AU"/>
        </w:rPr>
        <w:t>tested the different classification algorithms in Weka.</w:t>
      </w:r>
      <w:r w:rsidR="00AC5A47">
        <w:rPr>
          <w:rFonts w:eastAsia="Meiryo"/>
          <w:lang w:val="en-AU" w:eastAsia="zh-CN"/>
        </w:rPr>
        <w:t xml:space="preserve"> Here below is the result</w:t>
      </w:r>
      <w:r w:rsidR="00AC5A47">
        <w:rPr>
          <w:rFonts w:eastAsia="Meiryo" w:hint="eastAsia"/>
          <w:lang w:val="en-AU" w:eastAsia="zh-CN"/>
        </w:rPr>
        <w:t>:</w:t>
      </w:r>
    </w:p>
    <w:p w:rsidR="00A93513" w:rsidRDefault="00F13D4A" w:rsidP="00A93513">
      <w:r>
        <w:rPr>
          <w:noProof/>
          <w:lang w:val="en-AU" w:eastAsia="zh-CN"/>
        </w:rPr>
        <w:drawing>
          <wp:inline distT="0" distB="0" distL="0" distR="0" wp14:anchorId="2E1EEC7C" wp14:editId="021D0A5F">
            <wp:extent cx="5943600" cy="3366895"/>
            <wp:effectExtent l="0" t="0" r="0" b="50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93513" w:rsidRPr="00A93513" w:rsidRDefault="00A93513" w:rsidP="008450B5">
      <w:pPr>
        <w:pStyle w:val="Heading1"/>
      </w:pPr>
      <w:r>
        <w:t xml:space="preserve">Top </w:t>
      </w:r>
      <w:r w:rsidR="006C0A82">
        <w:t xml:space="preserve">Ranked </w:t>
      </w:r>
      <w:r>
        <w:t>Method</w:t>
      </w:r>
      <w:r w:rsidR="006C0A82">
        <w:t xml:space="preserve"> (</w:t>
      </w:r>
      <w:r w:rsidR="006C0A82" w:rsidRPr="006C0A82">
        <w:t>F1</w:t>
      </w:r>
      <w:r w:rsidR="006C0A82">
        <w:t xml:space="preserve">: </w:t>
      </w:r>
      <w:r w:rsidR="006C0A82" w:rsidRPr="006C0A82">
        <w:t>0.551731949446</w:t>
      </w:r>
      <w:r w:rsidR="006C0A82">
        <w:t>, 15/15)</w:t>
      </w:r>
    </w:p>
    <w:p w:rsidR="00516688" w:rsidRDefault="00A93513" w:rsidP="00A93513">
      <w:pPr>
        <w:pStyle w:val="Heading2"/>
      </w:pPr>
      <w:r>
        <w:t>Tools</w:t>
      </w:r>
    </w:p>
    <w:p w:rsidR="00A93513" w:rsidRDefault="00A93513" w:rsidP="00A93513">
      <w:r>
        <w:t>Python: pre-process and format data</w:t>
      </w:r>
    </w:p>
    <w:p w:rsidR="00A93513" w:rsidRDefault="00A93513" w:rsidP="00A93513">
      <w:r>
        <w:t>Weka</w:t>
      </w:r>
      <w:r w:rsidR="00D33A20">
        <w:t xml:space="preserve"> 3.7</w:t>
      </w:r>
      <w:r>
        <w:t>: classification and prediction</w:t>
      </w:r>
    </w:p>
    <w:p w:rsidR="008450B5" w:rsidRDefault="008450B5" w:rsidP="00A93513"/>
    <w:p w:rsidR="00A93513" w:rsidRDefault="00EE7CF2" w:rsidP="00A93513">
      <w:pPr>
        <w:pStyle w:val="Heading2"/>
      </w:pPr>
      <w:r>
        <w:t>Algorithms</w:t>
      </w:r>
    </w:p>
    <w:p w:rsidR="00662E45" w:rsidRDefault="00662E45" w:rsidP="00662E45">
      <w:pPr>
        <w:pStyle w:val="ListParagraph"/>
        <w:numPr>
          <w:ilvl w:val="0"/>
          <w:numId w:val="20"/>
        </w:numPr>
      </w:pPr>
      <w:r>
        <w:t xml:space="preserve">Classification: </w:t>
      </w:r>
    </w:p>
    <w:p w:rsidR="00A93513" w:rsidRPr="00662E45" w:rsidRDefault="00662E45" w:rsidP="00662E45">
      <w:pPr>
        <w:pStyle w:val="ListParagraph"/>
        <w:numPr>
          <w:ilvl w:val="1"/>
          <w:numId w:val="20"/>
        </w:numPr>
        <w:rPr>
          <w:rFonts w:eastAsia="宋体"/>
          <w:lang w:val="en-AU" w:eastAsia="zh-CN"/>
        </w:rPr>
      </w:pPr>
      <w:r w:rsidRPr="00662E45">
        <w:rPr>
          <w:rFonts w:eastAsia="宋体"/>
          <w:lang w:val="en-AU" w:eastAsia="zh-CN"/>
        </w:rPr>
        <w:t>Naïve Bayes Multinominal</w:t>
      </w:r>
    </w:p>
    <w:p w:rsidR="00662E45" w:rsidRPr="00662E45" w:rsidRDefault="00662E45" w:rsidP="00662E45">
      <w:pPr>
        <w:pStyle w:val="ListParagraph"/>
        <w:numPr>
          <w:ilvl w:val="0"/>
          <w:numId w:val="20"/>
        </w:numPr>
        <w:rPr>
          <w:rFonts w:eastAsia="宋体"/>
          <w:lang w:val="en-AU" w:eastAsia="zh-CN"/>
        </w:rPr>
      </w:pPr>
      <w:r w:rsidRPr="00662E45">
        <w:rPr>
          <w:rFonts w:eastAsia="宋体"/>
          <w:lang w:val="en-AU" w:eastAsia="zh-CN"/>
        </w:rPr>
        <w:t xml:space="preserve">Filter: </w:t>
      </w:r>
    </w:p>
    <w:p w:rsidR="00662E45" w:rsidRDefault="00662E45" w:rsidP="00662E45">
      <w:pPr>
        <w:pStyle w:val="ListParagraph"/>
        <w:numPr>
          <w:ilvl w:val="1"/>
          <w:numId w:val="20"/>
        </w:numPr>
        <w:rPr>
          <w:rFonts w:eastAsia="宋体"/>
          <w:lang w:val="en-AU" w:eastAsia="zh-CN"/>
        </w:rPr>
      </w:pPr>
      <w:r w:rsidRPr="00662E45">
        <w:rPr>
          <w:rFonts w:eastAsia="宋体"/>
          <w:lang w:val="en-AU" w:eastAsia="zh-CN"/>
        </w:rPr>
        <w:t>String to Word Vector</w:t>
      </w:r>
    </w:p>
    <w:p w:rsidR="00662E45" w:rsidRDefault="00662E45" w:rsidP="00662E45">
      <w:pPr>
        <w:pStyle w:val="ListParagraph"/>
        <w:numPr>
          <w:ilvl w:val="2"/>
          <w:numId w:val="20"/>
        </w:numPr>
        <w:rPr>
          <w:rFonts w:eastAsia="宋体"/>
          <w:lang w:val="en-AU" w:eastAsia="zh-CN"/>
        </w:rPr>
      </w:pPr>
      <w:r>
        <w:rPr>
          <w:rFonts w:eastAsia="宋体"/>
          <w:lang w:val="en-AU" w:eastAsia="zh-CN"/>
        </w:rPr>
        <w:t>Lower Case Tokens: True</w:t>
      </w:r>
    </w:p>
    <w:p w:rsidR="00662E45" w:rsidRDefault="00662E45" w:rsidP="00662E45">
      <w:pPr>
        <w:pStyle w:val="ListParagraph"/>
        <w:numPr>
          <w:ilvl w:val="2"/>
          <w:numId w:val="20"/>
        </w:numPr>
        <w:rPr>
          <w:rFonts w:eastAsia="宋体"/>
          <w:lang w:val="en-AU" w:eastAsia="zh-CN"/>
        </w:rPr>
      </w:pPr>
      <w:r>
        <w:rPr>
          <w:rFonts w:eastAsia="宋体"/>
          <w:lang w:val="en-AU" w:eastAsia="zh-CN"/>
        </w:rPr>
        <w:t xml:space="preserve">Stemmer: </w:t>
      </w:r>
      <w:proofErr w:type="spellStart"/>
      <w:r>
        <w:rPr>
          <w:rFonts w:eastAsia="宋体"/>
          <w:lang w:val="en-AU" w:eastAsia="zh-CN"/>
        </w:rPr>
        <w:t>SnowballStemmer</w:t>
      </w:r>
      <w:proofErr w:type="spellEnd"/>
    </w:p>
    <w:p w:rsidR="00662E45" w:rsidRDefault="00662E45" w:rsidP="00662E45">
      <w:pPr>
        <w:pStyle w:val="ListParagraph"/>
        <w:numPr>
          <w:ilvl w:val="2"/>
          <w:numId w:val="20"/>
        </w:numPr>
        <w:rPr>
          <w:rFonts w:eastAsia="宋体"/>
          <w:lang w:val="en-AU" w:eastAsia="zh-CN"/>
        </w:rPr>
      </w:pPr>
      <w:proofErr w:type="spellStart"/>
      <w:r>
        <w:rPr>
          <w:rFonts w:eastAsia="宋体"/>
          <w:lang w:val="en-AU" w:eastAsia="zh-CN"/>
        </w:rPr>
        <w:t>StopwordsHandler</w:t>
      </w:r>
      <w:proofErr w:type="spellEnd"/>
      <w:r>
        <w:rPr>
          <w:rFonts w:eastAsia="宋体"/>
          <w:lang w:val="en-AU" w:eastAsia="zh-CN"/>
        </w:rPr>
        <w:t>: Rainbow</w:t>
      </w:r>
    </w:p>
    <w:p w:rsidR="00662E45" w:rsidRDefault="00662E45" w:rsidP="00662E45">
      <w:pPr>
        <w:pStyle w:val="ListParagraph"/>
        <w:numPr>
          <w:ilvl w:val="2"/>
          <w:numId w:val="20"/>
        </w:numPr>
        <w:rPr>
          <w:rFonts w:eastAsia="宋体"/>
          <w:lang w:val="en-AU" w:eastAsia="zh-CN"/>
        </w:rPr>
      </w:pPr>
      <w:r>
        <w:rPr>
          <w:rFonts w:eastAsia="宋体"/>
          <w:lang w:val="en-AU" w:eastAsia="zh-CN"/>
        </w:rPr>
        <w:t xml:space="preserve">Tokenizer: Weka </w:t>
      </w:r>
      <w:proofErr w:type="spellStart"/>
      <w:r>
        <w:rPr>
          <w:rFonts w:eastAsia="宋体"/>
          <w:lang w:val="en-AU" w:eastAsia="zh-CN"/>
        </w:rPr>
        <w:t>WordTokenizer</w:t>
      </w:r>
      <w:proofErr w:type="spellEnd"/>
    </w:p>
    <w:p w:rsidR="00662E45" w:rsidRDefault="00662E45" w:rsidP="00662E45">
      <w:pPr>
        <w:pStyle w:val="ListParagraph"/>
        <w:numPr>
          <w:ilvl w:val="2"/>
          <w:numId w:val="20"/>
        </w:numPr>
        <w:rPr>
          <w:rFonts w:eastAsia="宋体"/>
          <w:lang w:val="en-AU" w:eastAsia="zh-CN"/>
        </w:rPr>
      </w:pPr>
      <w:proofErr w:type="spellStart"/>
      <w:r>
        <w:rPr>
          <w:rFonts w:eastAsia="宋体"/>
          <w:lang w:val="en-AU" w:eastAsia="zh-CN"/>
        </w:rPr>
        <w:t>WordsToKeep</w:t>
      </w:r>
      <w:proofErr w:type="spellEnd"/>
      <w:r>
        <w:rPr>
          <w:rFonts w:eastAsia="宋体"/>
          <w:lang w:val="en-AU" w:eastAsia="zh-CN"/>
        </w:rPr>
        <w:t>: 5000</w:t>
      </w:r>
    </w:p>
    <w:p w:rsidR="00EC425F" w:rsidRDefault="00EC425F" w:rsidP="00EC425F">
      <w:pPr>
        <w:rPr>
          <w:rFonts w:eastAsia="宋体"/>
          <w:lang w:val="en-AU" w:eastAsia="zh-CN"/>
        </w:rPr>
      </w:pPr>
    </w:p>
    <w:p w:rsidR="00EE7CF2" w:rsidRDefault="00A369FB" w:rsidP="00A369FB">
      <w:pPr>
        <w:pStyle w:val="Heading2"/>
        <w:rPr>
          <w:lang w:val="en-AU" w:eastAsia="zh-CN"/>
        </w:rPr>
      </w:pPr>
      <w:r>
        <w:rPr>
          <w:lang w:val="en-AU" w:eastAsia="zh-CN"/>
        </w:rPr>
        <w:t>Tutorial</w:t>
      </w:r>
    </w:p>
    <w:p w:rsidR="00A369FB" w:rsidRDefault="00A369FB" w:rsidP="00A369FB">
      <w:pPr>
        <w:pStyle w:val="Heading2"/>
        <w:rPr>
          <w:lang w:val="en-AU" w:eastAsia="zh-CN"/>
        </w:rPr>
      </w:pPr>
      <w:r>
        <w:rPr>
          <w:lang w:val="en-AU" w:eastAsia="zh-CN"/>
        </w:rPr>
        <w:t>Steps</w:t>
      </w:r>
    </w:p>
    <w:p w:rsidR="00A369FB" w:rsidRDefault="00A369FB" w:rsidP="00A369FB">
      <w:pPr>
        <w:pStyle w:val="ListParagraph"/>
        <w:numPr>
          <w:ilvl w:val="0"/>
          <w:numId w:val="22"/>
        </w:numPr>
        <w:rPr>
          <w:lang w:val="en-AU" w:eastAsia="zh-CN"/>
        </w:rPr>
      </w:pPr>
      <w:r>
        <w:rPr>
          <w:lang w:val="en-AU" w:eastAsia="zh-CN"/>
        </w:rPr>
        <w:t>Download raw data</w:t>
      </w:r>
    </w:p>
    <w:p w:rsidR="00A369FB" w:rsidRDefault="00A369FB" w:rsidP="00546AD4">
      <w:pPr>
        <w:pStyle w:val="ListParagraph"/>
        <w:numPr>
          <w:ilvl w:val="0"/>
          <w:numId w:val="22"/>
        </w:numPr>
        <w:rPr>
          <w:lang w:val="en-AU" w:eastAsia="zh-CN"/>
        </w:rPr>
      </w:pPr>
      <w:r>
        <w:rPr>
          <w:lang w:val="en-AU" w:eastAsia="zh-CN"/>
        </w:rPr>
        <w:t xml:space="preserve">Pre-process the data to Weka ARFF format using a simple python script. </w:t>
      </w:r>
      <w:r>
        <w:rPr>
          <w:lang w:val="en-AU" w:eastAsia="zh-CN"/>
        </w:rPr>
        <w:br/>
      </w:r>
      <w:hyperlink r:id="rId10" w:history="1">
        <w:r w:rsidR="00546AD4" w:rsidRPr="00DE0EE4">
          <w:rPr>
            <w:rStyle w:val="Hyperlink"/>
            <w:lang w:val="en-AU" w:eastAsia="zh-CN"/>
          </w:rPr>
          <w:t>https://github.com/pauldeng/MOOC/blob/master/Data%20Mining%20Capstone/Task%206/data2arff.py</w:t>
        </w:r>
      </w:hyperlink>
      <w:r w:rsidR="00546AD4">
        <w:rPr>
          <w:lang w:val="en-AU" w:eastAsia="zh-CN"/>
        </w:rPr>
        <w:t xml:space="preserve"> </w:t>
      </w:r>
      <w:r>
        <w:rPr>
          <w:lang w:val="en-AU" w:eastAsia="zh-CN"/>
        </w:rPr>
        <w:br/>
        <w:t xml:space="preserve">The labelled 546 instances are split into a training </w:t>
      </w:r>
      <w:proofErr w:type="spellStart"/>
      <w:r>
        <w:rPr>
          <w:lang w:val="en-AU" w:eastAsia="zh-CN"/>
        </w:rPr>
        <w:t>arff</w:t>
      </w:r>
      <w:proofErr w:type="spellEnd"/>
      <w:r>
        <w:rPr>
          <w:lang w:val="en-AU" w:eastAsia="zh-CN"/>
        </w:rPr>
        <w:t xml:space="preserve"> file and the rest 12753 are in test </w:t>
      </w:r>
      <w:proofErr w:type="spellStart"/>
      <w:r>
        <w:rPr>
          <w:lang w:val="en-AU" w:eastAsia="zh-CN"/>
        </w:rPr>
        <w:t>arff</w:t>
      </w:r>
      <w:proofErr w:type="spellEnd"/>
      <w:r>
        <w:rPr>
          <w:lang w:val="en-AU" w:eastAsia="zh-CN"/>
        </w:rPr>
        <w:t xml:space="preserve"> file </w:t>
      </w:r>
      <w:proofErr w:type="spellStart"/>
      <w:r>
        <w:rPr>
          <w:lang w:val="en-AU" w:eastAsia="zh-CN"/>
        </w:rPr>
        <w:t>labled</w:t>
      </w:r>
      <w:proofErr w:type="spellEnd"/>
      <w:r>
        <w:rPr>
          <w:lang w:val="en-AU" w:eastAsia="zh-CN"/>
        </w:rPr>
        <w:t xml:space="preserve"> </w:t>
      </w:r>
      <w:proofErr w:type="gramStart"/>
      <w:r>
        <w:rPr>
          <w:lang w:val="en-AU" w:eastAsia="zh-CN"/>
        </w:rPr>
        <w:t>with ?</w:t>
      </w:r>
      <w:proofErr w:type="gramEnd"/>
      <w:r>
        <w:rPr>
          <w:lang w:val="en-AU" w:eastAsia="zh-CN"/>
        </w:rPr>
        <w:t xml:space="preserve"> </w:t>
      </w:r>
      <w:proofErr w:type="gramStart"/>
      <w:r>
        <w:rPr>
          <w:lang w:val="en-AU" w:eastAsia="zh-CN"/>
        </w:rPr>
        <w:t>mark</w:t>
      </w:r>
      <w:proofErr w:type="gramEnd"/>
      <w:r>
        <w:rPr>
          <w:lang w:val="en-AU" w:eastAsia="zh-CN"/>
        </w:rPr>
        <w:t>.</w:t>
      </w:r>
    </w:p>
    <w:p w:rsidR="00A369FB" w:rsidRPr="00A369FB" w:rsidRDefault="00A369FB" w:rsidP="00A369FB">
      <w:pPr>
        <w:pStyle w:val="ListParagraph"/>
        <w:numPr>
          <w:ilvl w:val="0"/>
          <w:numId w:val="22"/>
        </w:numPr>
        <w:rPr>
          <w:lang w:val="en-AU" w:eastAsia="zh-CN"/>
        </w:rPr>
      </w:pPr>
      <w:r>
        <w:rPr>
          <w:lang w:val="en-AU" w:eastAsia="zh-CN"/>
        </w:rPr>
        <w:t xml:space="preserve">Open Weka </w:t>
      </w:r>
      <w:r w:rsidRPr="00A369FB">
        <w:rPr>
          <w:lang w:val="en-AU" w:eastAsia="zh-CN"/>
        </w:rPr>
        <w:sym w:font="Wingdings" w:char="F0E0"/>
      </w:r>
      <w:r>
        <w:rPr>
          <w:lang w:val="en-AU" w:eastAsia="zh-CN"/>
        </w:rPr>
        <w:t xml:space="preserve"> Explorer </w:t>
      </w:r>
      <w:r w:rsidRPr="00A369FB">
        <w:rPr>
          <w:lang w:val="en-AU" w:eastAsia="zh-CN"/>
        </w:rPr>
        <w:sym w:font="Wingdings" w:char="F0E0"/>
      </w:r>
      <w:r>
        <w:rPr>
          <w:lang w:val="en-AU" w:eastAsia="zh-CN"/>
        </w:rPr>
        <w:t xml:space="preserve"> Classifier </w:t>
      </w:r>
      <w:r w:rsidRPr="00A369FB">
        <w:rPr>
          <w:lang w:val="en-AU" w:eastAsia="zh-CN"/>
        </w:rPr>
        <w:sym w:font="Wingdings" w:char="F0E0"/>
      </w:r>
      <w:r>
        <w:rPr>
          <w:lang w:val="en-AU" w:eastAsia="zh-CN"/>
        </w:rPr>
        <w:t xml:space="preserve"> Choose “Meta: Filtered Classifier” </w:t>
      </w:r>
      <w:r w:rsidRPr="00A369FB">
        <w:rPr>
          <w:lang w:val="en-AU" w:eastAsia="zh-CN"/>
        </w:rPr>
        <w:sym w:font="Wingdings" w:char="F0E0"/>
      </w:r>
      <w:r>
        <w:rPr>
          <w:lang w:val="en-AU" w:eastAsia="zh-CN"/>
        </w:rPr>
        <w:t xml:space="preserve"> </w:t>
      </w:r>
      <w:proofErr w:type="spellStart"/>
      <w:r>
        <w:rPr>
          <w:lang w:val="en-AU" w:eastAsia="zh-CN"/>
        </w:rPr>
        <w:t>Classifier:Bayes</w:t>
      </w:r>
      <w:proofErr w:type="spellEnd"/>
      <w:r>
        <w:rPr>
          <w:lang w:val="en-AU" w:eastAsia="zh-CN"/>
        </w:rPr>
        <w:t xml:space="preserve">: </w:t>
      </w:r>
      <w:r w:rsidRPr="00662E45">
        <w:rPr>
          <w:rFonts w:eastAsia="宋体"/>
          <w:lang w:val="en-AU" w:eastAsia="zh-CN"/>
        </w:rPr>
        <w:t>Naïve Bayes Multinominal</w:t>
      </w:r>
      <w:r>
        <w:rPr>
          <w:rFonts w:eastAsia="宋体"/>
          <w:lang w:val="en-AU" w:eastAsia="zh-CN"/>
        </w:rPr>
        <w:t xml:space="preserve"> </w:t>
      </w:r>
      <w:r w:rsidRPr="00A369FB">
        <w:rPr>
          <w:rFonts w:eastAsia="宋体"/>
          <w:lang w:val="en-AU" w:eastAsia="zh-CN"/>
        </w:rPr>
        <w:sym w:font="Wingdings" w:char="F0E0"/>
      </w:r>
      <w:r>
        <w:rPr>
          <w:rFonts w:eastAsia="宋体"/>
          <w:lang w:val="en-AU" w:eastAsia="zh-CN"/>
        </w:rPr>
        <w:t xml:space="preserve"> </w:t>
      </w:r>
      <w:proofErr w:type="spellStart"/>
      <w:r>
        <w:rPr>
          <w:rFonts w:eastAsia="宋体"/>
          <w:lang w:val="en-AU" w:eastAsia="zh-CN"/>
        </w:rPr>
        <w:t>Filter:Unsupervised:Attribute:StringToWorldVector</w:t>
      </w:r>
      <w:proofErr w:type="spellEnd"/>
      <w:r>
        <w:rPr>
          <w:rFonts w:eastAsia="宋体"/>
          <w:lang w:val="en-AU" w:eastAsia="zh-CN"/>
        </w:rPr>
        <w:t xml:space="preserve"> </w:t>
      </w:r>
      <w:r w:rsidRPr="00A369FB">
        <w:rPr>
          <w:rFonts w:eastAsia="宋体"/>
          <w:lang w:val="en-AU" w:eastAsia="zh-CN"/>
        </w:rPr>
        <w:sym w:font="Wingdings" w:char="F0E0"/>
      </w:r>
      <w:r>
        <w:rPr>
          <w:rFonts w:eastAsia="宋体"/>
          <w:lang w:val="en-AU" w:eastAsia="zh-CN"/>
        </w:rPr>
        <w:t xml:space="preserve"> Supplied test set to load test </w:t>
      </w:r>
      <w:proofErr w:type="spellStart"/>
      <w:r>
        <w:rPr>
          <w:rFonts w:eastAsia="宋体"/>
          <w:lang w:val="en-AU" w:eastAsia="zh-CN"/>
        </w:rPr>
        <w:t>arff</w:t>
      </w:r>
      <w:proofErr w:type="spellEnd"/>
      <w:r>
        <w:rPr>
          <w:rFonts w:eastAsia="宋体"/>
          <w:lang w:val="en-AU" w:eastAsia="zh-CN"/>
        </w:rPr>
        <w:t xml:space="preserve"> file </w:t>
      </w:r>
      <w:r w:rsidRPr="00A369FB">
        <w:rPr>
          <w:rFonts w:eastAsia="宋体"/>
          <w:lang w:val="en-AU" w:eastAsia="zh-CN"/>
        </w:rPr>
        <w:sym w:font="Wingdings" w:char="F0E0"/>
      </w:r>
      <w:r>
        <w:rPr>
          <w:rFonts w:eastAsia="宋体"/>
          <w:lang w:val="en-AU" w:eastAsia="zh-CN"/>
        </w:rPr>
        <w:t xml:space="preserve"> “More options…” </w:t>
      </w:r>
      <w:r w:rsidRPr="00A369FB">
        <w:rPr>
          <w:rFonts w:eastAsia="宋体"/>
          <w:lang w:val="en-AU" w:eastAsia="zh-CN"/>
        </w:rPr>
        <w:sym w:font="Wingdings" w:char="F0E0"/>
      </w:r>
      <w:r>
        <w:rPr>
          <w:rFonts w:eastAsia="宋体"/>
          <w:lang w:val="en-AU" w:eastAsia="zh-CN"/>
        </w:rPr>
        <w:t xml:space="preserve"> Output predictions to CSV file</w:t>
      </w:r>
    </w:p>
    <w:p w:rsidR="00A369FB" w:rsidRPr="002748C6" w:rsidRDefault="002748C6" w:rsidP="00546AD4">
      <w:pPr>
        <w:pStyle w:val="ListParagraph"/>
        <w:numPr>
          <w:ilvl w:val="0"/>
          <w:numId w:val="22"/>
        </w:numPr>
        <w:rPr>
          <w:lang w:val="en-AU" w:eastAsia="zh-CN"/>
        </w:rPr>
      </w:pPr>
      <w:r>
        <w:rPr>
          <w:rFonts w:eastAsia="宋体"/>
          <w:lang w:val="en-AU" w:eastAsia="zh-CN"/>
        </w:rPr>
        <w:t>Extract predicted label from output predictions from Weka by a python script</w:t>
      </w:r>
      <w:r>
        <w:rPr>
          <w:rFonts w:eastAsia="宋体"/>
          <w:lang w:val="en-AU" w:eastAsia="zh-CN"/>
        </w:rPr>
        <w:br/>
      </w:r>
      <w:hyperlink r:id="rId11" w:history="1">
        <w:r w:rsidR="00546AD4" w:rsidRPr="00DE0EE4">
          <w:rPr>
            <w:rStyle w:val="Hyperlink"/>
            <w:lang w:val="en-AU" w:eastAsia="zh-CN"/>
          </w:rPr>
          <w:t>https://github.com/pauldeng/MOOC/blob/master/Data%20Mining%20Capstone/Task%206/csv2submission.py</w:t>
        </w:r>
      </w:hyperlink>
      <w:r w:rsidR="00546AD4">
        <w:rPr>
          <w:lang w:val="en-AU" w:eastAsia="zh-CN"/>
        </w:rPr>
        <w:t xml:space="preserve"> </w:t>
      </w:r>
    </w:p>
    <w:p w:rsidR="002748C6" w:rsidRPr="00A369FB" w:rsidRDefault="002748C6" w:rsidP="00A369FB">
      <w:pPr>
        <w:pStyle w:val="ListParagraph"/>
        <w:numPr>
          <w:ilvl w:val="0"/>
          <w:numId w:val="22"/>
        </w:numPr>
        <w:rPr>
          <w:lang w:val="en-AU" w:eastAsia="zh-CN"/>
        </w:rPr>
      </w:pPr>
      <w:r>
        <w:rPr>
          <w:rFonts w:eastAsia="宋体"/>
          <w:lang w:val="en-AU" w:eastAsia="zh-CN"/>
        </w:rPr>
        <w:t>Submit</w:t>
      </w:r>
    </w:p>
    <w:p w:rsidR="00A369FB" w:rsidRPr="00A369FB" w:rsidRDefault="00A369FB" w:rsidP="00A369FB">
      <w:pPr>
        <w:rPr>
          <w:rFonts w:hint="eastAsia"/>
          <w:lang w:val="en-AU" w:eastAsia="zh-CN"/>
        </w:rPr>
      </w:pPr>
      <w:bookmarkStart w:id="0" w:name="_GoBack"/>
      <w:bookmarkEnd w:id="0"/>
    </w:p>
    <w:p w:rsidR="008450B5" w:rsidRDefault="008450B5" w:rsidP="008450B5">
      <w:pPr>
        <w:pStyle w:val="Heading2"/>
      </w:pPr>
      <w:r>
        <w:t>V</w:t>
      </w:r>
      <w:r w:rsidR="00A369FB">
        <w:t>ideo</w:t>
      </w:r>
    </w:p>
    <w:p w:rsidR="00A93513" w:rsidRDefault="00F13D4A" w:rsidP="00F13D4A">
      <w:pPr>
        <w:jc w:val="center"/>
        <w:rPr>
          <w:rFonts w:hint="eastAsia"/>
          <w:lang w:eastAsia="zh-CN"/>
        </w:rPr>
      </w:pPr>
      <w:r>
        <w:rPr>
          <w:noProof/>
          <w:lang w:val="en-AU" w:eastAsia="zh-CN"/>
        </w:rPr>
        <w:drawing>
          <wp:inline distT="0" distB="0" distL="0" distR="0">
            <wp:extent cx="4572000" cy="3429000"/>
            <wp:effectExtent l="0" t="0" r="0" b="0"/>
            <wp:docPr id="10" name="Video 1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wg5KOhvTqmE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4A" w:rsidRDefault="00F13D4A" w:rsidP="00F13D4A"/>
    <w:p w:rsidR="002748C6" w:rsidRDefault="002748C6" w:rsidP="002748C6">
      <w:pPr>
        <w:pStyle w:val="Heading1"/>
      </w:pPr>
      <w:r>
        <w:lastRenderedPageBreak/>
        <w:t>Reference</w:t>
      </w:r>
    </w:p>
    <w:p w:rsidR="00A93513" w:rsidRPr="00546AD4" w:rsidRDefault="001C57BF" w:rsidP="001C57BF">
      <w:pPr>
        <w:jc w:val="center"/>
        <w:rPr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4572000" cy="3429000"/>
            <wp:effectExtent l="0" t="0" r="0" b="0"/>
            <wp:docPr id="2" name="Video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5_B_LLFidFE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13" w:rsidRPr="006779A8" w:rsidRDefault="00A93513" w:rsidP="00A93513">
      <w:pPr>
        <w:rPr>
          <w:rFonts w:eastAsia="宋体" w:hint="eastAsia"/>
          <w:lang w:eastAsia="zh-CN"/>
        </w:rPr>
      </w:pPr>
    </w:p>
    <w:p w:rsidR="00A93513" w:rsidRPr="00A93513" w:rsidRDefault="00A93513" w:rsidP="00A93513"/>
    <w:sectPr w:rsidR="00A93513" w:rsidRPr="00A935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41E" w:rsidRDefault="0042041E" w:rsidP="00EF760F">
      <w:pPr>
        <w:spacing w:after="0" w:line="240" w:lineRule="auto"/>
      </w:pPr>
      <w:r>
        <w:separator/>
      </w:r>
    </w:p>
  </w:endnote>
  <w:endnote w:type="continuationSeparator" w:id="0">
    <w:p w:rsidR="0042041E" w:rsidRDefault="0042041E" w:rsidP="00EF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华文新魏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altName w:val="FZYaoTi"/>
    <w:panose1 w:val="00000000000000000000"/>
    <w:charset w:val="86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362293"/>
      <w:docPartObj>
        <w:docPartGallery w:val="Page Numbers (Bottom of Page)"/>
        <w:docPartUnique/>
      </w:docPartObj>
    </w:sdtPr>
    <w:sdtEndPr/>
    <w:sdtContent>
      <w:p w:rsidR="00B356DD" w:rsidRDefault="00B356DD">
        <w:pPr>
          <w:pStyle w:val="Footer"/>
          <w:rPr>
            <w:noProof/>
            <w:lang w:val="en-AU" w:eastAsia="zh-CN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4"/>
          <w:gridCol w:w="1136"/>
        </w:tblGrid>
        <w:tr w:rsidR="00B356DD" w:rsidTr="00B356DD">
          <w:tc>
            <w:tcPr>
              <w:tcW w:w="604" w:type="dxa"/>
            </w:tcPr>
            <w:p w:rsidR="00B356DD" w:rsidRDefault="00B356DD" w:rsidP="00B356DD">
              <w:pPr>
                <w:pStyle w:val="Footer"/>
                <w:jc w:val="cen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drawing>
                  <wp:inline distT="0" distB="0" distL="0" distR="0" wp14:anchorId="73E1A2C2" wp14:editId="322DF380">
                    <wp:extent cx="180000" cy="180000"/>
                    <wp:effectExtent l="0" t="0" r="0" b="0"/>
                    <wp:docPr id="13" name="Picture 13" descr="http://cdn.flaticon.com/png/256/2523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cdn.flaticon.com/png/256/2523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136" w:type="dxa"/>
              <w:vAlign w:val="center"/>
            </w:tcPr>
            <w:p w:rsidR="00B356DD" w:rsidRDefault="00B356DD" w:rsidP="00B356DD">
              <w:pPr>
                <w:pStyle w:val="Foo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t>pauldeng</w:t>
              </w:r>
            </w:p>
          </w:tc>
        </w:tr>
      </w:tbl>
      <w:p w:rsidR="00EF760F" w:rsidRDefault="00EF760F">
        <w:pPr>
          <w:pStyle w:val="Footer"/>
        </w:pPr>
        <w:r>
          <w:rPr>
            <w:noProof/>
            <w:lang w:val="en-AU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60F" w:rsidRDefault="00EF760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94823" w:rsidRPr="0099482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pYnw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" adj="21600" fillcolor="#d2eaf1" stroked="f">
                  <v:textbox>
                    <w:txbxContent>
                      <w:p w:rsidR="00EF760F" w:rsidRDefault="00EF760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994823" w:rsidRPr="0099482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41E" w:rsidRDefault="0042041E" w:rsidP="00EF760F">
      <w:pPr>
        <w:spacing w:after="0" w:line="240" w:lineRule="auto"/>
      </w:pPr>
      <w:r>
        <w:separator/>
      </w:r>
    </w:p>
  </w:footnote>
  <w:footnote w:type="continuationSeparator" w:id="0">
    <w:p w:rsidR="0042041E" w:rsidRDefault="0042041E" w:rsidP="00EF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03A"/>
    <w:multiLevelType w:val="hybridMultilevel"/>
    <w:tmpl w:val="48485E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686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CF9"/>
    <w:multiLevelType w:val="hybridMultilevel"/>
    <w:tmpl w:val="3A9AA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B27CA"/>
    <w:multiLevelType w:val="hybridMultilevel"/>
    <w:tmpl w:val="748CA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055F"/>
    <w:multiLevelType w:val="hybridMultilevel"/>
    <w:tmpl w:val="5E160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1D12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52EFB"/>
    <w:multiLevelType w:val="hybridMultilevel"/>
    <w:tmpl w:val="EE605C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072F"/>
    <w:multiLevelType w:val="hybridMultilevel"/>
    <w:tmpl w:val="79CE4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23A7C"/>
    <w:multiLevelType w:val="multilevel"/>
    <w:tmpl w:val="C27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7503F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D3F2B"/>
    <w:multiLevelType w:val="hybridMultilevel"/>
    <w:tmpl w:val="37C03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B71EF"/>
    <w:multiLevelType w:val="hybridMultilevel"/>
    <w:tmpl w:val="37C03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0253B"/>
    <w:multiLevelType w:val="hybridMultilevel"/>
    <w:tmpl w:val="F78434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F5A6C"/>
    <w:multiLevelType w:val="hybridMultilevel"/>
    <w:tmpl w:val="37424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3FD3"/>
    <w:multiLevelType w:val="hybridMultilevel"/>
    <w:tmpl w:val="6756E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0086F"/>
    <w:multiLevelType w:val="hybridMultilevel"/>
    <w:tmpl w:val="6EF401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369EC"/>
    <w:multiLevelType w:val="hybridMultilevel"/>
    <w:tmpl w:val="900A5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919AF"/>
    <w:multiLevelType w:val="hybridMultilevel"/>
    <w:tmpl w:val="FE4EB6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F50C4"/>
    <w:multiLevelType w:val="hybridMultilevel"/>
    <w:tmpl w:val="513E3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729D7"/>
    <w:multiLevelType w:val="hybridMultilevel"/>
    <w:tmpl w:val="FE4EB6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E70EB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4304A"/>
    <w:multiLevelType w:val="hybridMultilevel"/>
    <w:tmpl w:val="6108E3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2"/>
  </w:num>
  <w:num w:numId="5">
    <w:abstractNumId w:val="1"/>
  </w:num>
  <w:num w:numId="6">
    <w:abstractNumId w:val="15"/>
  </w:num>
  <w:num w:numId="7">
    <w:abstractNumId w:val="21"/>
  </w:num>
  <w:num w:numId="8">
    <w:abstractNumId w:val="6"/>
  </w:num>
  <w:num w:numId="9">
    <w:abstractNumId w:val="4"/>
  </w:num>
  <w:num w:numId="10">
    <w:abstractNumId w:val="17"/>
  </w:num>
  <w:num w:numId="11">
    <w:abstractNumId w:val="7"/>
  </w:num>
  <w:num w:numId="12">
    <w:abstractNumId w:val="20"/>
  </w:num>
  <w:num w:numId="13">
    <w:abstractNumId w:val="9"/>
  </w:num>
  <w:num w:numId="14">
    <w:abstractNumId w:val="0"/>
  </w:num>
  <w:num w:numId="15">
    <w:abstractNumId w:val="14"/>
  </w:num>
  <w:num w:numId="16">
    <w:abstractNumId w:val="19"/>
  </w:num>
  <w:num w:numId="17">
    <w:abstractNumId w:val="3"/>
  </w:num>
  <w:num w:numId="18">
    <w:abstractNumId w:val="10"/>
  </w:num>
  <w:num w:numId="19">
    <w:abstractNumId w:val="11"/>
  </w:num>
  <w:num w:numId="20">
    <w:abstractNumId w:val="13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B2"/>
    <w:rsid w:val="0001371C"/>
    <w:rsid w:val="00013B88"/>
    <w:rsid w:val="00042BCB"/>
    <w:rsid w:val="00051D5B"/>
    <w:rsid w:val="000560C3"/>
    <w:rsid w:val="00063D12"/>
    <w:rsid w:val="00064E4A"/>
    <w:rsid w:val="000756AF"/>
    <w:rsid w:val="000759A5"/>
    <w:rsid w:val="000843D1"/>
    <w:rsid w:val="00093412"/>
    <w:rsid w:val="00097654"/>
    <w:rsid w:val="000C1408"/>
    <w:rsid w:val="000C14A1"/>
    <w:rsid w:val="000D5EF6"/>
    <w:rsid w:val="000D7BFC"/>
    <w:rsid w:val="000F274A"/>
    <w:rsid w:val="00102325"/>
    <w:rsid w:val="00122F63"/>
    <w:rsid w:val="00127C18"/>
    <w:rsid w:val="001317CD"/>
    <w:rsid w:val="00136181"/>
    <w:rsid w:val="00142C74"/>
    <w:rsid w:val="0014473C"/>
    <w:rsid w:val="00145AB2"/>
    <w:rsid w:val="00146821"/>
    <w:rsid w:val="00156F94"/>
    <w:rsid w:val="00161D73"/>
    <w:rsid w:val="00162A4F"/>
    <w:rsid w:val="00171ED9"/>
    <w:rsid w:val="00171EDC"/>
    <w:rsid w:val="001834EB"/>
    <w:rsid w:val="001932DB"/>
    <w:rsid w:val="001A1533"/>
    <w:rsid w:val="001A2133"/>
    <w:rsid w:val="001B4CC0"/>
    <w:rsid w:val="001B72B9"/>
    <w:rsid w:val="001B7EE1"/>
    <w:rsid w:val="001C0DF4"/>
    <w:rsid w:val="001C57BF"/>
    <w:rsid w:val="001D0F4D"/>
    <w:rsid w:val="001D10B4"/>
    <w:rsid w:val="001D348D"/>
    <w:rsid w:val="001D7E42"/>
    <w:rsid w:val="001F1F8E"/>
    <w:rsid w:val="002021D4"/>
    <w:rsid w:val="00226A25"/>
    <w:rsid w:val="00234B79"/>
    <w:rsid w:val="002446A2"/>
    <w:rsid w:val="00250A51"/>
    <w:rsid w:val="00250DCB"/>
    <w:rsid w:val="0025465D"/>
    <w:rsid w:val="00261199"/>
    <w:rsid w:val="002748C6"/>
    <w:rsid w:val="002905A3"/>
    <w:rsid w:val="002A2897"/>
    <w:rsid w:val="002A4011"/>
    <w:rsid w:val="00332AA2"/>
    <w:rsid w:val="0033315D"/>
    <w:rsid w:val="003535C6"/>
    <w:rsid w:val="00362074"/>
    <w:rsid w:val="00363E83"/>
    <w:rsid w:val="00365522"/>
    <w:rsid w:val="00383695"/>
    <w:rsid w:val="00387F11"/>
    <w:rsid w:val="003A0DCB"/>
    <w:rsid w:val="003A3126"/>
    <w:rsid w:val="003B54E3"/>
    <w:rsid w:val="003C1FFE"/>
    <w:rsid w:val="003C624E"/>
    <w:rsid w:val="003D5C42"/>
    <w:rsid w:val="003E4F16"/>
    <w:rsid w:val="003E5E9A"/>
    <w:rsid w:val="003F19DA"/>
    <w:rsid w:val="003F46AC"/>
    <w:rsid w:val="00411DE6"/>
    <w:rsid w:val="0042041E"/>
    <w:rsid w:val="00421E0F"/>
    <w:rsid w:val="004264EF"/>
    <w:rsid w:val="004315D5"/>
    <w:rsid w:val="00432EC0"/>
    <w:rsid w:val="004538C8"/>
    <w:rsid w:val="00456243"/>
    <w:rsid w:val="00464022"/>
    <w:rsid w:val="0046464F"/>
    <w:rsid w:val="004651F4"/>
    <w:rsid w:val="004706B9"/>
    <w:rsid w:val="004850A0"/>
    <w:rsid w:val="004910FE"/>
    <w:rsid w:val="004A37E8"/>
    <w:rsid w:val="004A42C4"/>
    <w:rsid w:val="004A7159"/>
    <w:rsid w:val="004B08F9"/>
    <w:rsid w:val="004C1DAF"/>
    <w:rsid w:val="004C39A3"/>
    <w:rsid w:val="004D6D89"/>
    <w:rsid w:val="004E32F7"/>
    <w:rsid w:val="004F2BDF"/>
    <w:rsid w:val="004F5BAD"/>
    <w:rsid w:val="00500626"/>
    <w:rsid w:val="00501C51"/>
    <w:rsid w:val="0050704D"/>
    <w:rsid w:val="00515687"/>
    <w:rsid w:val="00516688"/>
    <w:rsid w:val="00524561"/>
    <w:rsid w:val="00527859"/>
    <w:rsid w:val="00532167"/>
    <w:rsid w:val="00536874"/>
    <w:rsid w:val="00541505"/>
    <w:rsid w:val="00541CE9"/>
    <w:rsid w:val="00546AD4"/>
    <w:rsid w:val="005477F1"/>
    <w:rsid w:val="00553223"/>
    <w:rsid w:val="005557B9"/>
    <w:rsid w:val="00563BEA"/>
    <w:rsid w:val="00572AE8"/>
    <w:rsid w:val="00582787"/>
    <w:rsid w:val="005963C2"/>
    <w:rsid w:val="005B0955"/>
    <w:rsid w:val="005C3B1C"/>
    <w:rsid w:val="005C45D5"/>
    <w:rsid w:val="005D485F"/>
    <w:rsid w:val="005D5865"/>
    <w:rsid w:val="005E31AE"/>
    <w:rsid w:val="00603A72"/>
    <w:rsid w:val="0061266F"/>
    <w:rsid w:val="0062232B"/>
    <w:rsid w:val="00624CA2"/>
    <w:rsid w:val="00630693"/>
    <w:rsid w:val="00643D8D"/>
    <w:rsid w:val="006503BF"/>
    <w:rsid w:val="00662E45"/>
    <w:rsid w:val="006779A8"/>
    <w:rsid w:val="00687E2A"/>
    <w:rsid w:val="00690F66"/>
    <w:rsid w:val="00691FD2"/>
    <w:rsid w:val="00692B59"/>
    <w:rsid w:val="006A3DEF"/>
    <w:rsid w:val="006B1512"/>
    <w:rsid w:val="006B7912"/>
    <w:rsid w:val="006C0A82"/>
    <w:rsid w:val="006C2C59"/>
    <w:rsid w:val="006D146F"/>
    <w:rsid w:val="006E0464"/>
    <w:rsid w:val="006E0998"/>
    <w:rsid w:val="006E221D"/>
    <w:rsid w:val="006E414D"/>
    <w:rsid w:val="006F23CB"/>
    <w:rsid w:val="007066A2"/>
    <w:rsid w:val="007076AC"/>
    <w:rsid w:val="007250E4"/>
    <w:rsid w:val="00726029"/>
    <w:rsid w:val="00734B25"/>
    <w:rsid w:val="00736A61"/>
    <w:rsid w:val="00740C5D"/>
    <w:rsid w:val="0075786C"/>
    <w:rsid w:val="0076062C"/>
    <w:rsid w:val="007826A7"/>
    <w:rsid w:val="00794BE7"/>
    <w:rsid w:val="007E220C"/>
    <w:rsid w:val="007E22D0"/>
    <w:rsid w:val="007F065F"/>
    <w:rsid w:val="007F70CE"/>
    <w:rsid w:val="008017E4"/>
    <w:rsid w:val="00803266"/>
    <w:rsid w:val="008332D4"/>
    <w:rsid w:val="008361DC"/>
    <w:rsid w:val="0083726F"/>
    <w:rsid w:val="00840893"/>
    <w:rsid w:val="008437B4"/>
    <w:rsid w:val="008450B5"/>
    <w:rsid w:val="00857168"/>
    <w:rsid w:val="00881BCF"/>
    <w:rsid w:val="008A3D24"/>
    <w:rsid w:val="008E6362"/>
    <w:rsid w:val="008F5129"/>
    <w:rsid w:val="0090311B"/>
    <w:rsid w:val="00917431"/>
    <w:rsid w:val="00922E37"/>
    <w:rsid w:val="00931999"/>
    <w:rsid w:val="009378FF"/>
    <w:rsid w:val="0094232F"/>
    <w:rsid w:val="00956C81"/>
    <w:rsid w:val="00971E86"/>
    <w:rsid w:val="00984C2F"/>
    <w:rsid w:val="00985948"/>
    <w:rsid w:val="00985A6E"/>
    <w:rsid w:val="00994823"/>
    <w:rsid w:val="009A3BD5"/>
    <w:rsid w:val="009B5469"/>
    <w:rsid w:val="009D1EE5"/>
    <w:rsid w:val="009E002B"/>
    <w:rsid w:val="00A06B02"/>
    <w:rsid w:val="00A238FE"/>
    <w:rsid w:val="00A268FC"/>
    <w:rsid w:val="00A369FB"/>
    <w:rsid w:val="00A42C26"/>
    <w:rsid w:val="00A83903"/>
    <w:rsid w:val="00A93513"/>
    <w:rsid w:val="00AA6C0E"/>
    <w:rsid w:val="00AA72AB"/>
    <w:rsid w:val="00AC34BF"/>
    <w:rsid w:val="00AC3F0C"/>
    <w:rsid w:val="00AC5A47"/>
    <w:rsid w:val="00AD62EF"/>
    <w:rsid w:val="00AE3C50"/>
    <w:rsid w:val="00AE48AB"/>
    <w:rsid w:val="00AF70AB"/>
    <w:rsid w:val="00B0172F"/>
    <w:rsid w:val="00B03753"/>
    <w:rsid w:val="00B21711"/>
    <w:rsid w:val="00B33A35"/>
    <w:rsid w:val="00B34AA1"/>
    <w:rsid w:val="00B356DD"/>
    <w:rsid w:val="00B536AF"/>
    <w:rsid w:val="00B54241"/>
    <w:rsid w:val="00B55E57"/>
    <w:rsid w:val="00B6634C"/>
    <w:rsid w:val="00B7550F"/>
    <w:rsid w:val="00B77FB3"/>
    <w:rsid w:val="00B81277"/>
    <w:rsid w:val="00B8684E"/>
    <w:rsid w:val="00BA65C1"/>
    <w:rsid w:val="00BA70F8"/>
    <w:rsid w:val="00BC4672"/>
    <w:rsid w:val="00BD761A"/>
    <w:rsid w:val="00BF4B73"/>
    <w:rsid w:val="00C06595"/>
    <w:rsid w:val="00C107C7"/>
    <w:rsid w:val="00C17EC1"/>
    <w:rsid w:val="00C221C7"/>
    <w:rsid w:val="00C243CD"/>
    <w:rsid w:val="00C3235D"/>
    <w:rsid w:val="00C50F46"/>
    <w:rsid w:val="00C578DF"/>
    <w:rsid w:val="00C7768C"/>
    <w:rsid w:val="00C83334"/>
    <w:rsid w:val="00C96CD3"/>
    <w:rsid w:val="00CA1F9B"/>
    <w:rsid w:val="00CA54F3"/>
    <w:rsid w:val="00CC23F6"/>
    <w:rsid w:val="00CC5B01"/>
    <w:rsid w:val="00CD08AB"/>
    <w:rsid w:val="00CD63E6"/>
    <w:rsid w:val="00CE01E6"/>
    <w:rsid w:val="00CE6B55"/>
    <w:rsid w:val="00CE7F49"/>
    <w:rsid w:val="00CF41B1"/>
    <w:rsid w:val="00CF4906"/>
    <w:rsid w:val="00CF6AF4"/>
    <w:rsid w:val="00D22ED4"/>
    <w:rsid w:val="00D33A20"/>
    <w:rsid w:val="00D351C6"/>
    <w:rsid w:val="00D42A3A"/>
    <w:rsid w:val="00D46904"/>
    <w:rsid w:val="00D56227"/>
    <w:rsid w:val="00D70566"/>
    <w:rsid w:val="00D75BA6"/>
    <w:rsid w:val="00D76659"/>
    <w:rsid w:val="00D857FA"/>
    <w:rsid w:val="00D9642B"/>
    <w:rsid w:val="00D97C7F"/>
    <w:rsid w:val="00DA4EBE"/>
    <w:rsid w:val="00DA6084"/>
    <w:rsid w:val="00DB5F2C"/>
    <w:rsid w:val="00DC6E6A"/>
    <w:rsid w:val="00DD19B5"/>
    <w:rsid w:val="00DE3581"/>
    <w:rsid w:val="00DF0A28"/>
    <w:rsid w:val="00E05B24"/>
    <w:rsid w:val="00E12BEF"/>
    <w:rsid w:val="00E2408A"/>
    <w:rsid w:val="00E2605E"/>
    <w:rsid w:val="00E40757"/>
    <w:rsid w:val="00E51DA2"/>
    <w:rsid w:val="00E55F88"/>
    <w:rsid w:val="00E60704"/>
    <w:rsid w:val="00E70713"/>
    <w:rsid w:val="00E70741"/>
    <w:rsid w:val="00E76DE2"/>
    <w:rsid w:val="00E9360A"/>
    <w:rsid w:val="00EA13A0"/>
    <w:rsid w:val="00EA28CA"/>
    <w:rsid w:val="00EA543D"/>
    <w:rsid w:val="00EC27C7"/>
    <w:rsid w:val="00EC425F"/>
    <w:rsid w:val="00EC4617"/>
    <w:rsid w:val="00EE03AD"/>
    <w:rsid w:val="00EE0F4B"/>
    <w:rsid w:val="00EE188A"/>
    <w:rsid w:val="00EE3B25"/>
    <w:rsid w:val="00EE7CF2"/>
    <w:rsid w:val="00EF1C39"/>
    <w:rsid w:val="00EF2E4A"/>
    <w:rsid w:val="00EF760F"/>
    <w:rsid w:val="00F106BB"/>
    <w:rsid w:val="00F13D4A"/>
    <w:rsid w:val="00F21F12"/>
    <w:rsid w:val="00F60294"/>
    <w:rsid w:val="00F604AA"/>
    <w:rsid w:val="00F65C4D"/>
    <w:rsid w:val="00F710B2"/>
    <w:rsid w:val="00F75E25"/>
    <w:rsid w:val="00F854F1"/>
    <w:rsid w:val="00F938A7"/>
    <w:rsid w:val="00F93C63"/>
    <w:rsid w:val="00FA4FEF"/>
    <w:rsid w:val="00FA6BAE"/>
    <w:rsid w:val="00FB5668"/>
    <w:rsid w:val="00FB5699"/>
    <w:rsid w:val="00FB66C6"/>
    <w:rsid w:val="00FC14B4"/>
    <w:rsid w:val="00FE3EC8"/>
    <w:rsid w:val="00FF0810"/>
    <w:rsid w:val="00FF1B37"/>
    <w:rsid w:val="00FF33A8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721CF-9A18-4340-A048-0515867A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CE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F"/>
  </w:style>
  <w:style w:type="paragraph" w:styleId="Footer">
    <w:name w:val="footer"/>
    <w:basedOn w:val="Normal"/>
    <w:link w:val="Foot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F"/>
  </w:style>
  <w:style w:type="table" w:styleId="TableGrid">
    <w:name w:val="Table Grid"/>
    <w:basedOn w:val="TableNormal"/>
    <w:uiPriority w:val="39"/>
    <w:rsid w:val="00B3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106BB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wg5KOhvTqm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auldeng/MOOC/blob/master/Data%20Mining%20Capstone/Task%206/csv2submission.p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yperlink" Target="https://github.com/pauldeng/MOOC/blob/master/Data%20Mining%20Capstone/Task%206/data2arff.py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www.youtube.com/watch?v=5_B_LLFidFE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\AppData\Roaming\Microsoft\Templates\Face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AU"/>
              <a:t>Classification Algorithms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Sheet1!$A$1:$A$6</c:f>
              <c:strCache>
                <c:ptCount val="6"/>
                <c:pt idx="0">
                  <c:v>SVM</c:v>
                </c:pt>
                <c:pt idx="1">
                  <c:v>NaiveBayes</c:v>
                </c:pt>
                <c:pt idx="2">
                  <c:v>NaiveBayesMultinominal</c:v>
                </c:pt>
                <c:pt idx="3">
                  <c:v>RandomForest</c:v>
                </c:pt>
                <c:pt idx="4">
                  <c:v>J48</c:v>
                </c:pt>
                <c:pt idx="5">
                  <c:v>OneR</c:v>
                </c:pt>
              </c:strCache>
            </c:strRef>
          </c:cat>
          <c:val>
            <c:numRef>
              <c:f>Sheet1!$B$1:$B$6</c:f>
              <c:numCache>
                <c:formatCode>0.00%</c:formatCode>
                <c:ptCount val="6"/>
                <c:pt idx="0">
                  <c:v>0.60199999999999998</c:v>
                </c:pt>
                <c:pt idx="1">
                  <c:v>0.61299999999999999</c:v>
                </c:pt>
                <c:pt idx="2">
                  <c:v>0.69399999999999995</c:v>
                </c:pt>
                <c:pt idx="3">
                  <c:v>0.624</c:v>
                </c:pt>
                <c:pt idx="4">
                  <c:v>0.56999999999999995</c:v>
                </c:pt>
                <c:pt idx="5">
                  <c:v>0.55400000000000005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312532080"/>
        <c:axId val="312532864"/>
      </c:barChart>
      <c:catAx>
        <c:axId val="31253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532864"/>
        <c:crosses val="autoZero"/>
        <c:auto val="1"/>
        <c:lblAlgn val="ctr"/>
        <c:lblOffset val="100"/>
        <c:noMultiLvlLbl val="0"/>
      </c:catAx>
      <c:valAx>
        <c:axId val="312532864"/>
        <c:scaling>
          <c:orientation val="minMax"/>
          <c:max val="0.70000000000000007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Correctly</a:t>
                </a:r>
                <a:r>
                  <a:rPr lang="en-AU" baseline="0"/>
                  <a:t> Classified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53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4FD52-E17E-4206-A7EE-D1696083E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2589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Peng Deng</dc:creator>
  <cp:keywords/>
  <cp:lastModifiedBy>Paul Deng</cp:lastModifiedBy>
  <cp:revision>215</cp:revision>
  <cp:lastPrinted>2015-10-08T00:05:00Z</cp:lastPrinted>
  <dcterms:created xsi:type="dcterms:W3CDTF">2015-09-18T02:37:00Z</dcterms:created>
  <dcterms:modified xsi:type="dcterms:W3CDTF">2015-10-08T00:51:00Z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